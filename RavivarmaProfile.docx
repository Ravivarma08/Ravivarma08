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D0C19" w14:textId="43818F25" w:rsidR="00E26ECE" w:rsidRPr="0092711E" w:rsidRDefault="00492AB5" w:rsidP="0099459E">
      <w:pPr>
        <w:pStyle w:val="Title"/>
        <w:ind w:left="-709"/>
        <w:rPr>
          <w:sz w:val="32"/>
          <w:szCs w:val="32"/>
        </w:rPr>
      </w:pPr>
      <w:r>
        <w:t>‍‍</w:t>
      </w:r>
      <w:sdt>
        <w:sdtPr>
          <w:rPr>
            <w:rFonts w:ascii="Times New Roman" w:hAnsi="Times New Roman" w:cs="Times New Roman"/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B8DE66A5B076497C82EF5B5D2D29265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423C85" w:rsidRPr="0092711E">
            <w:rPr>
              <w:rFonts w:ascii="Times New Roman" w:hAnsi="Times New Roman" w:cs="Times New Roman"/>
              <w:color w:val="auto"/>
              <w:sz w:val="32"/>
              <w:szCs w:val="32"/>
              <w:lang w:val="en-IN"/>
            </w:rPr>
            <w:t>NAGA</w:t>
          </w:r>
          <w:r w:rsidR="00693380" w:rsidRPr="0092711E">
            <w:rPr>
              <w:rFonts w:ascii="Times New Roman" w:hAnsi="Times New Roman" w:cs="Times New Roman"/>
              <w:color w:val="auto"/>
              <w:sz w:val="32"/>
              <w:szCs w:val="32"/>
              <w:lang w:val="en-IN"/>
            </w:rPr>
            <w:t xml:space="preserve"> </w:t>
          </w:r>
          <w:r w:rsidR="00423C85" w:rsidRPr="0092711E">
            <w:rPr>
              <w:rFonts w:ascii="Times New Roman" w:hAnsi="Times New Roman" w:cs="Times New Roman"/>
              <w:color w:val="auto"/>
              <w:sz w:val="32"/>
              <w:szCs w:val="32"/>
              <w:lang w:val="en-IN"/>
            </w:rPr>
            <w:t>RAVI</w:t>
          </w:r>
          <w:r w:rsidR="00693380" w:rsidRPr="0092711E">
            <w:rPr>
              <w:rFonts w:ascii="Times New Roman" w:hAnsi="Times New Roman" w:cs="Times New Roman"/>
              <w:color w:val="auto"/>
              <w:sz w:val="32"/>
              <w:szCs w:val="32"/>
              <w:lang w:val="en-IN"/>
            </w:rPr>
            <w:t xml:space="preserve"> </w:t>
          </w:r>
          <w:r w:rsidR="00423C85" w:rsidRPr="0092711E">
            <w:rPr>
              <w:rFonts w:ascii="Times New Roman" w:hAnsi="Times New Roman" w:cs="Times New Roman"/>
              <w:color w:val="auto"/>
              <w:sz w:val="32"/>
              <w:szCs w:val="32"/>
              <w:lang w:val="en-IN"/>
            </w:rPr>
            <w:t>VARMA DEVARAPALLI</w:t>
          </w:r>
        </w:sdtContent>
      </w:sdt>
    </w:p>
    <w:p w14:paraId="1DB65291" w14:textId="15F0D4DC" w:rsidR="00805510" w:rsidRPr="008E6F93" w:rsidRDefault="00000000" w:rsidP="008E6F93">
      <w:pPr>
        <w:ind w:left="-709"/>
        <w:rPr>
          <w:sz w:val="22"/>
          <w:szCs w:val="22"/>
        </w:rPr>
      </w:pPr>
      <w:sdt>
        <w:sdtPr>
          <w:rPr>
            <w:rFonts w:ascii="Calibri" w:hAnsi="Calibri" w:cs="Calibri"/>
            <w:color w:val="000000" w:themeColor="text1"/>
            <w:sz w:val="22"/>
            <w:szCs w:val="22"/>
          </w:rPr>
          <w:alias w:val="Address"/>
          <w:tag w:val=""/>
          <w:id w:val="-593780209"/>
          <w:placeholder>
            <w:docPart w:val="56DD20C19BD3423B8F6F960382AC1C8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="00D106DE">
            <w:rPr>
              <w:rFonts w:ascii="Calibri" w:hAnsi="Calibri" w:cs="Calibri"/>
              <w:color w:val="000000" w:themeColor="text1"/>
              <w:sz w:val="22"/>
              <w:szCs w:val="22"/>
            </w:rPr>
            <w:t>Ravivarma08</w:t>
          </w:r>
          <w:r w:rsidR="00BF573F">
            <w:rPr>
              <w:rFonts w:ascii="Calibri" w:hAnsi="Calibri" w:cs="Calibri"/>
              <w:color w:val="000000" w:themeColor="text1"/>
              <w:sz w:val="22"/>
              <w:szCs w:val="22"/>
            </w:rPr>
            <w:t>.devarapalli@</w:t>
          </w:r>
          <w:r w:rsidR="00D106DE">
            <w:rPr>
              <w:rFonts w:ascii="Calibri" w:hAnsi="Calibri" w:cs="Calibri"/>
              <w:color w:val="000000" w:themeColor="text1"/>
              <w:sz w:val="22"/>
              <w:szCs w:val="22"/>
            </w:rPr>
            <w:t>gmail</w:t>
          </w:r>
          <w:r w:rsidR="00BF573F">
            <w:rPr>
              <w:rFonts w:ascii="Calibri" w:hAnsi="Calibri" w:cs="Calibri"/>
              <w:color w:val="000000" w:themeColor="text1"/>
              <w:sz w:val="22"/>
              <w:szCs w:val="22"/>
            </w:rPr>
            <w:t>.com</w:t>
          </w:r>
        </w:sdtContent>
      </w:sdt>
      <w:r w:rsidR="00492AB5" w:rsidRPr="0092711E">
        <w:rPr>
          <w:color w:val="000000" w:themeColor="text1"/>
          <w:sz w:val="22"/>
          <w:szCs w:val="22"/>
        </w:rPr>
        <w:t> </w:t>
      </w:r>
      <w:r w:rsidR="00B75A45" w:rsidRPr="0092711E">
        <w:rPr>
          <w:color w:val="000000" w:themeColor="text1"/>
          <w:sz w:val="22"/>
          <w:szCs w:val="22"/>
        </w:rPr>
        <w:t xml:space="preserve">     </w:t>
      </w:r>
      <w:r w:rsidR="00D106DE">
        <w:rPr>
          <w:color w:val="000000" w:themeColor="text1"/>
          <w:sz w:val="22"/>
          <w:szCs w:val="22"/>
        </w:rPr>
        <w:t xml:space="preserve">                                   </w:t>
      </w:r>
      <w:r w:rsidR="00B75A45" w:rsidRPr="0092711E">
        <w:rPr>
          <w:color w:val="000000" w:themeColor="text1"/>
          <w:sz w:val="22"/>
          <w:szCs w:val="22"/>
        </w:rPr>
        <w:t xml:space="preserve">                   </w:t>
      </w:r>
      <w:r w:rsidR="00873510">
        <w:rPr>
          <w:color w:val="000000" w:themeColor="text1"/>
          <w:sz w:val="22"/>
          <w:szCs w:val="22"/>
        </w:rPr>
        <w:t xml:space="preserve">                          </w:t>
      </w:r>
      <w:r w:rsidR="00BF573F">
        <w:rPr>
          <w:color w:val="000000" w:themeColor="text1"/>
          <w:sz w:val="22"/>
          <w:szCs w:val="22"/>
        </w:rPr>
        <w:t xml:space="preserve">           </w:t>
      </w:r>
      <w:r w:rsidR="00E32219">
        <w:rPr>
          <w:color w:val="000000" w:themeColor="text1"/>
          <w:sz w:val="22"/>
          <w:szCs w:val="22"/>
        </w:rPr>
        <w:t xml:space="preserve">         </w:t>
      </w:r>
      <w:r w:rsidR="00E37DCE" w:rsidRPr="0092711E">
        <w:rPr>
          <w:color w:val="000000" w:themeColor="text1"/>
          <w:sz w:val="22"/>
          <w:szCs w:val="22"/>
        </w:rPr>
        <w:t xml:space="preserve"> </w:t>
      </w:r>
      <w:r w:rsidR="00A953D5" w:rsidRPr="0092711E">
        <w:rPr>
          <w:color w:val="000000" w:themeColor="text1"/>
          <w:sz w:val="22"/>
          <w:szCs w:val="22"/>
        </w:rPr>
        <w:t xml:space="preserve"> </w:t>
      </w:r>
      <w:r w:rsidR="00B75A45" w:rsidRPr="0092711E">
        <w:rPr>
          <w:color w:val="000000" w:themeColor="text1"/>
          <w:sz w:val="22"/>
          <w:szCs w:val="22"/>
        </w:rPr>
        <w:t xml:space="preserve"> </w:t>
      </w:r>
      <w:r w:rsidR="00492AB5" w:rsidRPr="0092711E">
        <w:rPr>
          <w:color w:val="000000" w:themeColor="text1"/>
          <w:sz w:val="22"/>
          <w:szCs w:val="22"/>
        </w:rPr>
        <w:t>|</w:t>
      </w:r>
      <w:r w:rsidR="00E30764" w:rsidRPr="0092711E">
        <w:rPr>
          <w:color w:val="000000" w:themeColor="text1"/>
          <w:sz w:val="22"/>
          <w:szCs w:val="22"/>
        </w:rPr>
        <w:t>+91</w:t>
      </w:r>
      <w:r w:rsidR="00492AB5" w:rsidRPr="0092711E">
        <w:rPr>
          <w:color w:val="000000" w:themeColor="text1"/>
          <w:sz w:val="22"/>
          <w:szCs w:val="22"/>
        </w:rPr>
        <w:t> </w:t>
      </w:r>
      <w:sdt>
        <w:sdtPr>
          <w:rPr>
            <w:color w:val="000000" w:themeColor="text1"/>
            <w:sz w:val="22"/>
            <w:szCs w:val="22"/>
          </w:rPr>
          <w:alias w:val="Telephone"/>
          <w:tag w:val=""/>
          <w:id w:val="-1416317146"/>
          <w:placeholder>
            <w:docPart w:val="2813200EA02D46EF976C7A017205DCCF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423C85" w:rsidRPr="0092711E">
            <w:rPr>
              <w:color w:val="000000" w:themeColor="text1"/>
              <w:sz w:val="22"/>
              <w:szCs w:val="22"/>
            </w:rPr>
            <w:t>949</w:t>
          </w:r>
          <w:r w:rsidR="00DA193A" w:rsidRPr="0092711E">
            <w:rPr>
              <w:color w:val="000000" w:themeColor="text1"/>
              <w:sz w:val="22"/>
              <w:szCs w:val="22"/>
            </w:rPr>
            <w:t>-</w:t>
          </w:r>
          <w:r w:rsidR="00423C85" w:rsidRPr="0092711E">
            <w:rPr>
              <w:color w:val="000000" w:themeColor="text1"/>
              <w:sz w:val="22"/>
              <w:szCs w:val="22"/>
            </w:rPr>
            <w:t>330</w:t>
          </w:r>
          <w:r w:rsidR="00DA193A" w:rsidRPr="0092711E">
            <w:rPr>
              <w:color w:val="000000" w:themeColor="text1"/>
              <w:sz w:val="22"/>
              <w:szCs w:val="22"/>
            </w:rPr>
            <w:t>-</w:t>
          </w:r>
          <w:r w:rsidR="00423C85" w:rsidRPr="0092711E">
            <w:rPr>
              <w:color w:val="000000" w:themeColor="text1"/>
              <w:sz w:val="22"/>
              <w:szCs w:val="22"/>
            </w:rPr>
            <w:t>8249</w:t>
          </w:r>
        </w:sdtContent>
      </w:sdt>
      <w:r w:rsidR="00492AB5" w:rsidRPr="0092711E">
        <w:rPr>
          <w:color w:val="000000" w:themeColor="text1"/>
          <w:sz w:val="22"/>
          <w:szCs w:val="22"/>
        </w:rPr>
        <w:t> | </w:t>
      </w:r>
      <w:sdt>
        <w:sdtPr>
          <w:rPr>
            <w:color w:val="000000" w:themeColor="text1"/>
            <w:sz w:val="22"/>
            <w:szCs w:val="22"/>
          </w:rPr>
          <w:alias w:val="Email"/>
          <w:tag w:val=""/>
          <w:id w:val="-391963670"/>
          <w:placeholder>
            <w:docPart w:val="66E90E67438B4CB4951AE76026FEEE5B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B17949" w:rsidRPr="0092711E">
            <w:rPr>
              <w:color w:val="000000" w:themeColor="text1"/>
              <w:sz w:val="22"/>
              <w:szCs w:val="22"/>
              <w:lang w:val="en-IN"/>
            </w:rPr>
            <w:t xml:space="preserve"> </w:t>
          </w:r>
        </w:sdtContent>
      </w:sdt>
      <w:bookmarkStart w:id="0" w:name="_Hlk125288680"/>
    </w:p>
    <w:p w14:paraId="380D575B" w14:textId="4795AE53" w:rsidR="00E37DCE" w:rsidRPr="00727953" w:rsidRDefault="00727953" w:rsidP="0099459E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CAREER</w:t>
      </w:r>
      <w:r w:rsidR="00855B3E" w:rsidRPr="00855B3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OBJECTIVE:</w:t>
      </w:r>
    </w:p>
    <w:bookmarkEnd w:id="0"/>
    <w:p w14:paraId="386777ED" w14:textId="5322B3E4" w:rsidR="00805510" w:rsidRDefault="00805510" w:rsidP="008E6F93">
      <w:pPr>
        <w:spacing w:after="0"/>
        <w:ind w:left="-709"/>
        <w:rPr>
          <w:rFonts w:ascii="Calibri" w:hAnsi="Calibri"/>
          <w:color w:val="000000" w:themeColor="text1"/>
          <w:sz w:val="22"/>
          <w:szCs w:val="22"/>
        </w:rPr>
      </w:pPr>
      <w:r w:rsidRPr="00805510">
        <w:rPr>
          <w:rFonts w:ascii="Calibri" w:hAnsi="Calibri"/>
          <w:color w:val="000000" w:themeColor="text1"/>
          <w:sz w:val="22"/>
          <w:szCs w:val="22"/>
        </w:rPr>
        <w:t>Seeking a challenging Embedded Software Engineer position where I can leverage my expertise in embedded software development</w:t>
      </w:r>
      <w:r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805510">
        <w:rPr>
          <w:rFonts w:ascii="Calibri" w:hAnsi="Calibri"/>
          <w:color w:val="000000" w:themeColor="text1"/>
          <w:sz w:val="22"/>
          <w:szCs w:val="22"/>
        </w:rPr>
        <w:t>to drive innovation and provide value to the organization.</w:t>
      </w:r>
    </w:p>
    <w:p w14:paraId="5E8BE296" w14:textId="77777777" w:rsidR="008E6F93" w:rsidRDefault="008E6F93" w:rsidP="001D3445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A01F4E7" w14:textId="3780712E" w:rsidR="0079675B" w:rsidRPr="008E6F93" w:rsidRDefault="0042746A" w:rsidP="008E6F93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Experience:</w:t>
      </w:r>
      <w:r w:rsidRPr="004274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C2FA6C" w14:textId="7F4E9B80" w:rsidR="001D3445" w:rsidRDefault="0042746A" w:rsidP="001D3445">
      <w:pPr>
        <w:spacing w:after="0"/>
        <w:ind w:left="-709"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42746A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May 2018 till present: </w:t>
      </w:r>
      <w:r w:rsidR="00902AD4" w:rsidRPr="00902AD4">
        <w:rPr>
          <w:rFonts w:ascii="Arial" w:eastAsia="Times New Roman" w:hAnsi="Arial" w:cs="Arial"/>
          <w:b/>
          <w:bCs/>
          <w:noProof/>
          <w:color w:val="000000"/>
          <w:sz w:val="20"/>
        </w:rPr>
        <w:t>Bosch Global Software Technologies Private Limited</w:t>
      </w:r>
      <w:r w:rsidRPr="0042746A">
        <w:rPr>
          <w:rFonts w:ascii="Calibri" w:hAnsi="Calibri"/>
          <w:b/>
          <w:bCs/>
          <w:color w:val="000000" w:themeColor="text1"/>
          <w:sz w:val="22"/>
          <w:szCs w:val="22"/>
        </w:rPr>
        <w:t>(</w:t>
      </w:r>
      <w:r w:rsidR="00902AD4">
        <w:rPr>
          <w:rFonts w:ascii="Calibri" w:hAnsi="Calibri"/>
          <w:b/>
          <w:bCs/>
          <w:color w:val="000000" w:themeColor="text1"/>
          <w:sz w:val="22"/>
          <w:szCs w:val="22"/>
        </w:rPr>
        <w:t>BGSW</w:t>
      </w:r>
      <w:r w:rsidRPr="0042746A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) </w:t>
      </w:r>
      <w:r w:rsidR="0060533B" w:rsidRPr="0042746A">
        <w:rPr>
          <w:rFonts w:ascii="Calibri" w:hAnsi="Calibri"/>
          <w:b/>
          <w:bCs/>
          <w:color w:val="000000" w:themeColor="text1"/>
          <w:sz w:val="22"/>
          <w:szCs w:val="22"/>
        </w:rPr>
        <w:t>B</w:t>
      </w:r>
      <w:r w:rsidR="0060533B">
        <w:rPr>
          <w:rFonts w:ascii="Calibri" w:hAnsi="Calibri"/>
          <w:b/>
          <w:bCs/>
          <w:color w:val="000000" w:themeColor="text1"/>
          <w:sz w:val="22"/>
          <w:szCs w:val="22"/>
        </w:rPr>
        <w:t>a</w:t>
      </w:r>
      <w:r w:rsidR="0060533B" w:rsidRPr="0042746A">
        <w:rPr>
          <w:rFonts w:ascii="Calibri" w:hAnsi="Calibri"/>
          <w:b/>
          <w:bCs/>
          <w:color w:val="000000" w:themeColor="text1"/>
          <w:sz w:val="22"/>
          <w:szCs w:val="22"/>
        </w:rPr>
        <w:t>ngalore</w:t>
      </w:r>
      <w:r w:rsidRPr="0042746A">
        <w:rPr>
          <w:rFonts w:ascii="Calibri" w:hAnsi="Calibri"/>
          <w:color w:val="000000" w:themeColor="text1"/>
          <w:sz w:val="22"/>
          <w:szCs w:val="22"/>
        </w:rPr>
        <w:t xml:space="preserve">. Working as a </w:t>
      </w:r>
      <w:r w:rsidR="00157A7C">
        <w:rPr>
          <w:rFonts w:ascii="Calibri" w:hAnsi="Calibri"/>
          <w:b/>
          <w:bCs/>
          <w:color w:val="000000" w:themeColor="text1"/>
          <w:sz w:val="22"/>
          <w:szCs w:val="22"/>
        </w:rPr>
        <w:t>Lead</w:t>
      </w:r>
      <w:r w:rsidRPr="0042746A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Software Engineer</w:t>
      </w:r>
      <w:r w:rsidRPr="0042746A">
        <w:rPr>
          <w:rFonts w:ascii="Calibri" w:hAnsi="Calibri"/>
          <w:color w:val="000000" w:themeColor="text1"/>
          <w:sz w:val="22"/>
          <w:szCs w:val="22"/>
        </w:rPr>
        <w:t xml:space="preserve"> in Embedded Software Development Domain.</w:t>
      </w:r>
      <w:r w:rsidR="008E6F93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1D3445">
        <w:rPr>
          <w:rFonts w:ascii="Calibri" w:hAnsi="Calibri"/>
          <w:color w:val="000000" w:themeColor="text1"/>
          <w:sz w:val="22"/>
          <w:szCs w:val="22"/>
        </w:rPr>
        <w:t xml:space="preserve">Currently working </w:t>
      </w:r>
      <w:r w:rsidR="008E6F93" w:rsidRPr="008E6F93">
        <w:rPr>
          <w:rFonts w:ascii="Calibri" w:hAnsi="Calibri"/>
          <w:b/>
          <w:bCs/>
          <w:color w:val="000000" w:themeColor="text1"/>
          <w:sz w:val="22"/>
          <w:szCs w:val="22"/>
        </w:rPr>
        <w:t>CARIAD</w:t>
      </w:r>
      <w:r w:rsidR="008E6F93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 w:rsidR="008E6F93" w:rsidRPr="008E6F93">
        <w:rPr>
          <w:rFonts w:ascii="Calibri" w:hAnsi="Calibri"/>
          <w:b/>
          <w:bCs/>
          <w:color w:val="000000" w:themeColor="text1"/>
          <w:sz w:val="22"/>
          <w:szCs w:val="22"/>
        </w:rPr>
        <w:t>Automatic Emergency Brake</w:t>
      </w:r>
      <w:r w:rsidR="008E6F93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 w:rsidR="00D106DE">
        <w:rPr>
          <w:rFonts w:ascii="Calibri" w:hAnsi="Calibri"/>
          <w:b/>
          <w:bCs/>
          <w:color w:val="000000" w:themeColor="text1"/>
          <w:sz w:val="22"/>
          <w:szCs w:val="22"/>
        </w:rPr>
        <w:t>Feature development</w:t>
      </w:r>
      <w:r w:rsidR="00EC47D6">
        <w:rPr>
          <w:rFonts w:ascii="Calibri" w:hAnsi="Calibri"/>
          <w:b/>
          <w:bCs/>
          <w:color w:val="000000" w:themeColor="text1"/>
          <w:sz w:val="22"/>
          <w:szCs w:val="22"/>
        </w:rPr>
        <w:t>.</w:t>
      </w:r>
    </w:p>
    <w:p w14:paraId="53FA1FB8" w14:textId="77777777" w:rsidR="001D3445" w:rsidRPr="001D3445" w:rsidRDefault="001D3445" w:rsidP="001D3445">
      <w:pPr>
        <w:spacing w:after="0"/>
        <w:ind w:left="-709"/>
        <w:rPr>
          <w:rFonts w:ascii="Calibri" w:hAnsi="Calibri"/>
          <w:b/>
          <w:bCs/>
          <w:color w:val="000000" w:themeColor="text1"/>
          <w:sz w:val="22"/>
          <w:szCs w:val="22"/>
        </w:rPr>
      </w:pPr>
    </w:p>
    <w:p w14:paraId="6C6BD96D" w14:textId="3D82F0BE" w:rsidR="0079675B" w:rsidRDefault="00BF573F" w:rsidP="00BF573F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Professional Career</w:t>
      </w:r>
      <w:r w:rsidR="00E345EE" w:rsidRPr="00855B3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Su</w:t>
      </w: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mmary</w:t>
      </w:r>
      <w:r w:rsidR="00E345EE" w:rsidRPr="00855B3E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14:paraId="5B59E95D" w14:textId="77777777" w:rsidR="00805510" w:rsidRPr="00805510" w:rsidRDefault="00805510" w:rsidP="008E6F93">
      <w:pPr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/>
          <w:color w:val="000000" w:themeColor="text1"/>
          <w:sz w:val="22"/>
          <w:szCs w:val="22"/>
        </w:rPr>
        <w:t>6+ years of experience in Automotive ADAS software design, development, and testing, with a focus on embedded systems and application engineering.</w:t>
      </w:r>
    </w:p>
    <w:p w14:paraId="081BF891" w14:textId="77777777" w:rsidR="00805510" w:rsidRPr="00805510" w:rsidRDefault="00805510" w:rsidP="008E6F93">
      <w:pPr>
        <w:numPr>
          <w:ilvl w:val="0"/>
          <w:numId w:val="3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Proficient in C++ and unit testing using the GTest framework, with strong skills in software integration, defect management, and vehicle testing.</w:t>
      </w:r>
    </w:p>
    <w:p w14:paraId="102E2E47" w14:textId="77777777" w:rsidR="00805510" w:rsidRPr="00805510" w:rsidRDefault="00805510" w:rsidP="008E6F93">
      <w:pPr>
        <w:numPr>
          <w:ilvl w:val="0"/>
          <w:numId w:val="3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Experienced in tools like Lauterbach Trace32, JIRA for defect analysis, IBM DOORS for requirement management, and Jenkins for CI/CT.</w:t>
      </w:r>
    </w:p>
    <w:p w14:paraId="0128E3CB" w14:textId="74D0B1A5" w:rsidR="00805510" w:rsidRPr="00805510" w:rsidRDefault="00805510" w:rsidP="008E6F93">
      <w:pPr>
        <w:numPr>
          <w:ilvl w:val="0"/>
          <w:numId w:val="3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In-depth knowledge of communication protocols (Flexray, I2C, UART), ASPICE processes, and ISO 26262 standards.</w:t>
      </w:r>
    </w:p>
    <w:p w14:paraId="7A9B2B6E" w14:textId="65A31D29" w:rsidR="0084149C" w:rsidRDefault="00805510" w:rsidP="008E6F93">
      <w:pPr>
        <w:numPr>
          <w:ilvl w:val="0"/>
          <w:numId w:val="3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Strong understanding of ECU hardware architecture, with hands-on experience in debugging, flashing, and testing on SIL, HIL setups.</w:t>
      </w:r>
      <w:r w:rsidR="00292D90" w:rsidRPr="00D832F2">
        <w:rPr>
          <w:rFonts w:ascii="Calibri" w:hAnsi="Calibri" w:cs="Calibri"/>
          <w:color w:val="000000"/>
          <w:sz w:val="22"/>
          <w:szCs w:val="22"/>
          <w:lang w:val="en"/>
        </w:rPr>
        <w:t xml:space="preserve"> </w:t>
      </w:r>
    </w:p>
    <w:p w14:paraId="33B51282" w14:textId="59204FEB" w:rsidR="00805510" w:rsidRDefault="00157A7C" w:rsidP="008E6F93">
      <w:pPr>
        <w:numPr>
          <w:ilvl w:val="0"/>
          <w:numId w:val="3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Experienced</w:t>
      </w:r>
      <w:r>
        <w:rPr>
          <w:rFonts w:ascii="Calibri" w:hAnsi="Calibri" w:cs="Calibri"/>
          <w:color w:val="000000"/>
          <w:sz w:val="22"/>
          <w:szCs w:val="22"/>
        </w:rPr>
        <w:t xml:space="preserve"> in Test planning, Testing Execution, Defect </w:t>
      </w:r>
      <w:r w:rsidR="008E6F93">
        <w:rPr>
          <w:rFonts w:ascii="Calibri" w:hAnsi="Calibri" w:cs="Calibri"/>
          <w:color w:val="000000"/>
          <w:sz w:val="22"/>
          <w:szCs w:val="22"/>
        </w:rPr>
        <w:t>Reporting,</w:t>
      </w:r>
      <w:r>
        <w:rPr>
          <w:rFonts w:ascii="Calibri" w:hAnsi="Calibri" w:cs="Calibri"/>
          <w:color w:val="000000"/>
          <w:sz w:val="22"/>
          <w:szCs w:val="22"/>
        </w:rPr>
        <w:t xml:space="preserve"> Defect Tracking and Test Automation.</w:t>
      </w:r>
    </w:p>
    <w:p w14:paraId="654BEB92" w14:textId="77777777" w:rsidR="008E6F93" w:rsidRPr="008E6F93" w:rsidRDefault="008E6F93" w:rsidP="008E6F93">
      <w:pPr>
        <w:autoSpaceDE w:val="0"/>
        <w:autoSpaceDN w:val="0"/>
        <w:adjustRightInd w:val="0"/>
        <w:spacing w:after="34"/>
        <w:ind w:left="720"/>
        <w:rPr>
          <w:rFonts w:ascii="Calibri" w:hAnsi="Calibri" w:cs="Calibri"/>
          <w:color w:val="000000"/>
          <w:sz w:val="22"/>
          <w:szCs w:val="22"/>
          <w:lang w:val="en"/>
        </w:rPr>
      </w:pPr>
    </w:p>
    <w:p w14:paraId="738A81FD" w14:textId="635A89D4" w:rsidR="00EC47D6" w:rsidRDefault="00805510" w:rsidP="00EC47D6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Roles and Responsibilities</w:t>
      </w:r>
      <w:r w:rsidR="00EC47D6" w:rsidRPr="00855B3E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</w:p>
    <w:p w14:paraId="7397F0C6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Individual Contributor/Programmer</w:t>
      </w:r>
      <w:r w:rsidRPr="00805510">
        <w:rPr>
          <w:rFonts w:ascii="Calibri" w:hAnsi="Calibri" w:cs="Calibri"/>
          <w:color w:val="000000"/>
          <w:sz w:val="22"/>
          <w:szCs w:val="22"/>
        </w:rPr>
        <w:t>: Developed and integrated embedded software solutions.</w:t>
      </w:r>
    </w:p>
    <w:p w14:paraId="26FCD0F8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Requirement Engineering &amp; Software Design</w:t>
      </w:r>
      <w:r w:rsidRPr="00805510">
        <w:rPr>
          <w:rFonts w:ascii="Calibri" w:hAnsi="Calibri" w:cs="Calibri"/>
          <w:color w:val="000000"/>
          <w:sz w:val="22"/>
          <w:szCs w:val="22"/>
        </w:rPr>
        <w:t>: Analyzed and documented requirements; designed scalable software architecture.</w:t>
      </w:r>
    </w:p>
    <w:p w14:paraId="4BE98971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Unit Testing (GTest)</w:t>
      </w:r>
      <w:r w:rsidRPr="00805510">
        <w:rPr>
          <w:rFonts w:ascii="Calibri" w:hAnsi="Calibri" w:cs="Calibri"/>
          <w:color w:val="000000"/>
          <w:sz w:val="22"/>
          <w:szCs w:val="22"/>
        </w:rPr>
        <w:t>: Developed unit tests to ensure code quality.</w:t>
      </w:r>
    </w:p>
    <w:p w14:paraId="594A9B9A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ADAS Feature Development</w:t>
      </w:r>
      <w:r w:rsidRPr="00805510">
        <w:rPr>
          <w:rFonts w:ascii="Calibri" w:hAnsi="Calibri" w:cs="Calibri"/>
          <w:color w:val="000000"/>
          <w:sz w:val="22"/>
          <w:szCs w:val="22"/>
        </w:rPr>
        <w:t>: Contributed to Automatic Parking, Parking Assist, Cross Traffic Alert, AEB, MSS, and HMI.</w:t>
      </w:r>
    </w:p>
    <w:p w14:paraId="1E403DD6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KPI &amp; Issue Analysis</w:t>
      </w:r>
      <w:r w:rsidRPr="00805510">
        <w:rPr>
          <w:rFonts w:ascii="Calibri" w:hAnsi="Calibri" w:cs="Calibri"/>
          <w:color w:val="000000"/>
          <w:sz w:val="22"/>
          <w:szCs w:val="22"/>
        </w:rPr>
        <w:t>: Analyzed KPIs and resolved system issues to improve performance.</w:t>
      </w:r>
    </w:p>
    <w:p w14:paraId="2190FAE2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Vehicle Software Integration &amp; Testing</w:t>
      </w:r>
      <w:r w:rsidRPr="00805510">
        <w:rPr>
          <w:rFonts w:ascii="Calibri" w:hAnsi="Calibri" w:cs="Calibri"/>
          <w:color w:val="000000"/>
          <w:sz w:val="22"/>
          <w:szCs w:val="22"/>
        </w:rPr>
        <w:t>: Led integration and testing efforts for vehicle software in Germany.</w:t>
      </w:r>
    </w:p>
    <w:p w14:paraId="51F57629" w14:textId="77777777" w:rsidR="00805510" w:rsidRP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Hardware Setup &amp; Procurement</w:t>
      </w:r>
      <w:r w:rsidRPr="00805510">
        <w:rPr>
          <w:rFonts w:ascii="Calibri" w:hAnsi="Calibri" w:cs="Calibri"/>
          <w:color w:val="000000"/>
          <w:sz w:val="22"/>
          <w:szCs w:val="22"/>
        </w:rPr>
        <w:t>: Managed hardware test environments and device procurement.</w:t>
      </w:r>
    </w:p>
    <w:p w14:paraId="2B3ECC4E" w14:textId="06F0EE63" w:rsidR="00805510" w:rsidRDefault="00805510" w:rsidP="008E6F93">
      <w:pPr>
        <w:numPr>
          <w:ilvl w:val="0"/>
          <w:numId w:val="4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SIL/HIL Testing &amp; ECU Debugging</w:t>
      </w:r>
      <w:r w:rsidRPr="00805510">
        <w:rPr>
          <w:rFonts w:ascii="Calibri" w:hAnsi="Calibri" w:cs="Calibri"/>
          <w:color w:val="000000"/>
          <w:sz w:val="22"/>
          <w:szCs w:val="22"/>
        </w:rPr>
        <w:t>: Conducted system testing and ECU flashing/debugging.</w:t>
      </w:r>
    </w:p>
    <w:p w14:paraId="701BBACC" w14:textId="77777777" w:rsidR="008E6F93" w:rsidRPr="008E6F93" w:rsidRDefault="008E6F93" w:rsidP="008E6F93">
      <w:pPr>
        <w:autoSpaceDE w:val="0"/>
        <w:autoSpaceDN w:val="0"/>
        <w:adjustRightInd w:val="0"/>
        <w:spacing w:after="34" w:line="276" w:lineRule="auto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148D5950" w14:textId="047C2FB4" w:rsidR="0003419C" w:rsidRPr="00855B3E" w:rsidRDefault="0003419C" w:rsidP="0003419C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TECHNICAL SKILLS:</w:t>
      </w:r>
    </w:p>
    <w:p w14:paraId="0DA8137A" w14:textId="534E9377" w:rsidR="0003419C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Programming Languages</w:t>
      </w:r>
      <w:r w:rsidRPr="00805510">
        <w:rPr>
          <w:rFonts w:ascii="Calibri" w:hAnsi="Calibri" w:cs="Calibri"/>
          <w:color w:val="000000"/>
          <w:sz w:val="22"/>
          <w:szCs w:val="22"/>
        </w:rPr>
        <w:t xml:space="preserve">: C, C++, </w:t>
      </w:r>
      <w:r w:rsidR="00157A7C">
        <w:rPr>
          <w:rFonts w:ascii="Calibri" w:hAnsi="Calibri" w:cs="Calibri"/>
          <w:color w:val="000000"/>
          <w:sz w:val="22"/>
          <w:szCs w:val="22"/>
        </w:rPr>
        <w:t xml:space="preserve">Python, </w:t>
      </w:r>
      <w:r w:rsidRPr="00805510">
        <w:rPr>
          <w:rFonts w:ascii="Calibri" w:hAnsi="Calibri" w:cs="Calibri"/>
          <w:color w:val="000000"/>
          <w:sz w:val="22"/>
          <w:szCs w:val="22"/>
        </w:rPr>
        <w:t>OOP</w:t>
      </w:r>
      <w:r w:rsidR="008E6F93">
        <w:rPr>
          <w:rFonts w:ascii="Calibri" w:hAnsi="Calibri" w:cs="Calibri"/>
          <w:color w:val="000000"/>
          <w:sz w:val="22"/>
          <w:szCs w:val="22"/>
        </w:rPr>
        <w:t>’s</w:t>
      </w:r>
    </w:p>
    <w:p w14:paraId="170AC754" w14:textId="103670E3" w:rsidR="00805510" w:rsidRPr="00805510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Operating Systems</w:t>
      </w:r>
      <w:r w:rsidRPr="00805510">
        <w:rPr>
          <w:rFonts w:ascii="Calibri" w:hAnsi="Calibri" w:cs="Calibri"/>
          <w:color w:val="000000"/>
          <w:sz w:val="22"/>
          <w:szCs w:val="22"/>
        </w:rPr>
        <w:t>: Linux</w:t>
      </w:r>
      <w:r w:rsidR="00157A7C">
        <w:rPr>
          <w:rFonts w:ascii="Calibri" w:hAnsi="Calibri" w:cs="Calibri"/>
          <w:color w:val="000000"/>
          <w:sz w:val="22"/>
          <w:szCs w:val="22"/>
        </w:rPr>
        <w:t xml:space="preserve">, RTOS, Windows  </w:t>
      </w:r>
    </w:p>
    <w:p w14:paraId="7AE3617B" w14:textId="4B664C47" w:rsidR="00805510" w:rsidRPr="00805510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Protocols</w:t>
      </w:r>
      <w:r w:rsidRPr="00805510">
        <w:rPr>
          <w:rFonts w:ascii="Calibri" w:hAnsi="Calibri" w:cs="Calibri"/>
          <w:color w:val="000000"/>
          <w:sz w:val="22"/>
          <w:szCs w:val="22"/>
        </w:rPr>
        <w:t>: Flexray, I2C, UART</w:t>
      </w:r>
      <w:r w:rsidR="00157A7C">
        <w:rPr>
          <w:rFonts w:ascii="Calibri" w:hAnsi="Calibri" w:cs="Calibri"/>
          <w:color w:val="000000"/>
          <w:sz w:val="22"/>
          <w:szCs w:val="22"/>
        </w:rPr>
        <w:t xml:space="preserve"> &amp; SPI</w:t>
      </w:r>
    </w:p>
    <w:p w14:paraId="6C89FF63" w14:textId="77777777" w:rsidR="00805510" w:rsidRPr="00805510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Tools</w:t>
      </w:r>
      <w:r w:rsidRPr="00805510">
        <w:rPr>
          <w:rFonts w:ascii="Calibri" w:hAnsi="Calibri" w:cs="Calibri"/>
          <w:color w:val="000000"/>
          <w:sz w:val="22"/>
          <w:szCs w:val="22"/>
        </w:rPr>
        <w:t>: Trace32, GIT, JIRA, DOORS, CANoe, CANape, Carmaker</w:t>
      </w:r>
    </w:p>
    <w:p w14:paraId="4CD3CC64" w14:textId="77777777" w:rsidR="00805510" w:rsidRPr="00805510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 w:rsidRPr="00805510">
        <w:rPr>
          <w:rFonts w:ascii="Calibri" w:hAnsi="Calibri" w:cs="Calibri"/>
          <w:b/>
          <w:bCs/>
          <w:color w:val="000000"/>
          <w:sz w:val="22"/>
          <w:szCs w:val="22"/>
        </w:rPr>
        <w:t>Quality Standards</w:t>
      </w:r>
      <w:r w:rsidRPr="00805510">
        <w:rPr>
          <w:rFonts w:ascii="Calibri" w:hAnsi="Calibri" w:cs="Calibri"/>
          <w:color w:val="000000"/>
          <w:sz w:val="22"/>
          <w:szCs w:val="22"/>
        </w:rPr>
        <w:t>: ASPICE, MISRA, ISO 26262, QACPP Coding Guidelines</w:t>
      </w:r>
    </w:p>
    <w:p w14:paraId="1DC6CC85" w14:textId="37D5DEF4" w:rsidR="0003419C" w:rsidRPr="008E6F93" w:rsidRDefault="00805510" w:rsidP="008E6F93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 w:rsidRPr="00805510">
        <w:rPr>
          <w:rFonts w:ascii="Calibri" w:hAnsi="Calibri" w:cs="Calibri"/>
          <w:b/>
          <w:bCs/>
          <w:color w:val="000000"/>
          <w:sz w:val="24"/>
          <w:szCs w:val="24"/>
        </w:rPr>
        <w:t>Testing Frameworks</w:t>
      </w:r>
      <w:r w:rsidRPr="00805510">
        <w:rPr>
          <w:rFonts w:ascii="Calibri" w:hAnsi="Calibri" w:cs="Calibri"/>
          <w:color w:val="000000"/>
          <w:sz w:val="24"/>
          <w:szCs w:val="24"/>
        </w:rPr>
        <w:t>: Google Test (GTest), SIL</w:t>
      </w:r>
      <w:r>
        <w:rPr>
          <w:rFonts w:ascii="Calibri" w:hAnsi="Calibri" w:cs="Calibri"/>
          <w:color w:val="000000"/>
          <w:sz w:val="24"/>
          <w:szCs w:val="24"/>
        </w:rPr>
        <w:t xml:space="preserve"> &amp;</w:t>
      </w:r>
      <w:r w:rsidRPr="00805510">
        <w:rPr>
          <w:rFonts w:ascii="Calibri" w:hAnsi="Calibri" w:cs="Calibri"/>
          <w:color w:val="000000"/>
          <w:sz w:val="24"/>
          <w:szCs w:val="24"/>
        </w:rPr>
        <w:t xml:space="preserve"> HIL</w:t>
      </w:r>
    </w:p>
    <w:p w14:paraId="39FFA4F4" w14:textId="3E193B97" w:rsidR="00805510" w:rsidRDefault="0081030F" w:rsidP="00466DD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4"/>
          <w:szCs w:val="24"/>
          <w:lang w:val="en"/>
        </w:rPr>
      </w:pPr>
      <w:r w:rsidRPr="009338B8">
        <w:rPr>
          <w:rFonts w:ascii="Calibri" w:hAnsi="Calibri" w:cs="Calibri"/>
          <w:b/>
          <w:bCs/>
          <w:color w:val="000000"/>
          <w:sz w:val="22"/>
          <w:szCs w:val="22"/>
        </w:rPr>
        <w:t>Additional</w:t>
      </w:r>
      <w:r w:rsidR="00466DDC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466DDC" w:rsidRPr="00466DDC">
        <w:rPr>
          <w:rFonts w:ascii="Calibri" w:hAnsi="Calibri" w:cs="Calibri"/>
          <w:b/>
          <w:bCs/>
          <w:color w:val="000000"/>
          <w:sz w:val="22"/>
          <w:szCs w:val="22"/>
        </w:rPr>
        <w:t>Skills</w:t>
      </w:r>
      <w:r w:rsidR="00E53AE2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="00157A7C">
        <w:rPr>
          <w:rFonts w:ascii="Calibri" w:hAnsi="Calibri" w:cs="Calibri"/>
          <w:color w:val="000000"/>
          <w:sz w:val="24"/>
          <w:szCs w:val="24"/>
          <w:lang w:val="en"/>
        </w:rPr>
        <w:t xml:space="preserve"> </w:t>
      </w:r>
      <w:r w:rsidR="00157A7C" w:rsidRPr="0081030F">
        <w:rPr>
          <w:rFonts w:ascii="Calibri" w:hAnsi="Calibri" w:cs="Calibri"/>
          <w:color w:val="000000"/>
          <w:sz w:val="22"/>
          <w:szCs w:val="22"/>
          <w:lang w:val="en"/>
        </w:rPr>
        <w:t>Linux System Programming</w:t>
      </w:r>
      <w:r w:rsidR="00250C03">
        <w:rPr>
          <w:rFonts w:ascii="Calibri" w:hAnsi="Calibri" w:cs="Calibri"/>
          <w:color w:val="000000"/>
          <w:sz w:val="22"/>
          <w:szCs w:val="22"/>
          <w:lang w:val="en"/>
        </w:rPr>
        <w:t xml:space="preserve">, Shell scripting. </w:t>
      </w:r>
    </w:p>
    <w:p w14:paraId="168FCD03" w14:textId="77777777" w:rsidR="00466DDC" w:rsidRPr="00466DDC" w:rsidRDefault="00466DDC" w:rsidP="00466DDC">
      <w:pPr>
        <w:autoSpaceDE w:val="0"/>
        <w:autoSpaceDN w:val="0"/>
        <w:adjustRightInd w:val="0"/>
        <w:spacing w:after="34" w:line="276" w:lineRule="auto"/>
        <w:ind w:left="720"/>
        <w:rPr>
          <w:rFonts w:ascii="Calibri" w:hAnsi="Calibri" w:cs="Calibri"/>
          <w:color w:val="000000"/>
          <w:sz w:val="24"/>
          <w:szCs w:val="24"/>
          <w:lang w:val="en"/>
        </w:rPr>
      </w:pPr>
    </w:p>
    <w:p w14:paraId="315A9734" w14:textId="77777777" w:rsidR="008E6F93" w:rsidRDefault="008E6F93" w:rsidP="00805510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48856A6" w14:textId="00F0CFA5" w:rsidR="00805510" w:rsidRPr="00855B3E" w:rsidRDefault="00805510" w:rsidP="00805510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PROFESSIONAL EXPERIENCE</w:t>
      </w:r>
    </w:p>
    <w:p w14:paraId="55BD5625" w14:textId="54CEF5D3" w:rsidR="00805510" w:rsidRPr="00805510" w:rsidRDefault="00C3426F" w:rsidP="00805510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Lead</w:t>
      </w:r>
      <w:r w:rsidR="00805510" w:rsidRPr="00805510">
        <w:rPr>
          <w:rFonts w:ascii="Calibri" w:hAnsi="Calibri" w:cs="Calibri"/>
          <w:b/>
          <w:bCs/>
          <w:color w:val="000000"/>
          <w:sz w:val="22"/>
          <w:szCs w:val="22"/>
        </w:rPr>
        <w:t xml:space="preserve"> Software Engineer</w:t>
      </w:r>
      <w:r w:rsidR="00805510" w:rsidRPr="00805510">
        <w:rPr>
          <w:rFonts w:ascii="Calibri" w:hAnsi="Calibri" w:cs="Calibri"/>
          <w:color w:val="000000"/>
          <w:sz w:val="22"/>
          <w:szCs w:val="22"/>
        </w:rPr>
        <w:br/>
        <w:t xml:space="preserve">Bosch Global Software Technologies Private Limited (BGSW), Bangalore </w:t>
      </w:r>
      <w:r w:rsidR="00805510"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</w:t>
      </w:r>
      <w:r w:rsidR="00805510" w:rsidRPr="00805510">
        <w:rPr>
          <w:rFonts w:ascii="Calibri" w:hAnsi="Calibri" w:cs="Calibri"/>
          <w:b/>
          <w:bCs/>
          <w:color w:val="000000"/>
          <w:sz w:val="22"/>
          <w:szCs w:val="22"/>
        </w:rPr>
        <w:t>May 2018 – Present</w:t>
      </w:r>
    </w:p>
    <w:p w14:paraId="5DCC0527" w14:textId="77777777" w:rsidR="00805510" w:rsidRDefault="00805510" w:rsidP="0003419C">
      <w:pPr>
        <w:spacing w:after="0"/>
        <w:ind w:left="-709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5AEC0B14" w14:textId="342D4F46" w:rsidR="0003419C" w:rsidRDefault="003C5E40" w:rsidP="008E6F93">
      <w:pPr>
        <w:spacing w:after="0"/>
        <w:ind w:left="-706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855B3E">
        <w:rPr>
          <w:rFonts w:ascii="Times New Roman" w:hAnsi="Times New Roman" w:cs="Times New Roman"/>
          <w:b/>
          <w:color w:val="auto"/>
          <w:sz w:val="24"/>
          <w:szCs w:val="24"/>
        </w:rPr>
        <w:t>WORK EXPERIENCE</w:t>
      </w:r>
      <w:r w:rsidR="0003419C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8AFBC22" wp14:editId="72E3D1EB">
                <wp:extent cx="6926580" cy="45719"/>
                <wp:effectExtent l="0" t="0" r="7620" b="0"/>
                <wp:docPr id="10536" name="Group 10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6580" cy="45719"/>
                          <a:chOff x="0" y="0"/>
                          <a:chExt cx="6712966" cy="76200"/>
                        </a:xfrm>
                      </wpg:grpSpPr>
                      <wps:wsp>
                        <wps:cNvPr id="11172" name="Shape 11172"/>
                        <wps:cNvSpPr/>
                        <wps:spPr>
                          <a:xfrm>
                            <a:off x="0" y="0"/>
                            <a:ext cx="671296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966" h="76200">
                                <a:moveTo>
                                  <a:pt x="0" y="0"/>
                                </a:moveTo>
                                <a:lnTo>
                                  <a:pt x="6712966" y="0"/>
                                </a:lnTo>
                                <a:lnTo>
                                  <a:pt x="671296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6CE8B" id="Group 10536" o:spid="_x0000_s1026" style="width:545.4pt;height:3.6pt;mso-position-horizontal-relative:char;mso-position-vertical-relative:line" coordsize="6712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">
                <v:shape id="Shape 11172" o:spid="_x0000_s1027" style="position:absolute;width:67129;height:762;visibility:visible;mso-wrap-style:square;v-text-anchor:top" coordsize="671296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" path="m,l6712966,r,76200l,76200,,e" fillcolor="#94b6d2" stroked="f" strokeweight="0">
                  <v:stroke miterlimit="83231f" joinstyle="miter"/>
                  <v:path arrowok="t" textboxrect="0,0,6712966,76200"/>
                </v:shape>
                <w10:anchorlock/>
              </v:group>
            </w:pict>
          </mc:Fallback>
        </mc:AlternateContent>
      </w:r>
    </w:p>
    <w:p w14:paraId="496BAAD6" w14:textId="77777777" w:rsidR="008E6F93" w:rsidRDefault="008E6F93" w:rsidP="008E6F93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  <w:bookmarkStart w:id="1" w:name="_Hlk168003925"/>
    </w:p>
    <w:p w14:paraId="4B596AAC" w14:textId="7B676A73" w:rsidR="008E6F93" w:rsidRPr="00E4686E" w:rsidRDefault="008E6F93" w:rsidP="008E6F93">
      <w:pPr>
        <w:spacing w:after="0"/>
        <w:ind w:hanging="709"/>
        <w:rPr>
          <w:rFonts w:ascii="Times New Roman" w:hAnsi="Times New Roman" w:cs="Times New Roman"/>
          <w:b/>
          <w:bCs/>
          <w:color w:val="39A5B7" w:themeColor="accent1"/>
          <w:sz w:val="24"/>
          <w:szCs w:val="24"/>
          <w:u w:val="single"/>
        </w:rPr>
      </w:pPr>
      <w:r w:rsidRPr="00805510">
        <w:rPr>
          <w:b/>
          <w:bCs/>
          <w:color w:val="39A5B7" w:themeColor="accent1"/>
          <w:sz w:val="22"/>
          <w:szCs w:val="22"/>
        </w:rPr>
        <w:t xml:space="preserve">Project: </w:t>
      </w:r>
      <w:r w:rsidRPr="008E6F93">
        <w:rPr>
          <w:b/>
          <w:bCs/>
          <w:color w:val="39A5B7" w:themeColor="accent1"/>
          <w:sz w:val="22"/>
          <w:szCs w:val="22"/>
        </w:rPr>
        <w:t>Automatic Emergency Brake</w:t>
      </w:r>
      <w:r>
        <w:rPr>
          <w:b/>
          <w:bCs/>
          <w:color w:val="39A5B7" w:themeColor="accent1"/>
          <w:sz w:val="22"/>
          <w:szCs w:val="22"/>
        </w:rPr>
        <w:t xml:space="preserve">                          </w:t>
      </w:r>
      <w:r w:rsidRPr="00E4686E">
        <w:rPr>
          <w:b/>
          <w:bCs/>
          <w:color w:val="39A5B7" w:themeColor="accent1"/>
          <w:sz w:val="22"/>
          <w:szCs w:val="22"/>
        </w:rPr>
        <w:t xml:space="preserve"> </w:t>
      </w:r>
      <w:r>
        <w:rPr>
          <w:b/>
          <w:bCs/>
          <w:color w:val="39A5B7" w:themeColor="accent1"/>
          <w:sz w:val="22"/>
          <w:szCs w:val="22"/>
        </w:rPr>
        <w:t xml:space="preserve">                                                                         (Oct</w:t>
      </w:r>
      <w:r w:rsidRPr="00E4686E">
        <w:rPr>
          <w:b/>
          <w:bCs/>
          <w:color w:val="39A5B7" w:themeColor="accent1"/>
          <w:sz w:val="22"/>
          <w:szCs w:val="22"/>
        </w:rPr>
        <w:t xml:space="preserve"> 20</w:t>
      </w:r>
      <w:r>
        <w:rPr>
          <w:b/>
          <w:bCs/>
          <w:color w:val="39A5B7" w:themeColor="accent1"/>
          <w:sz w:val="22"/>
          <w:szCs w:val="22"/>
        </w:rPr>
        <w:t>24</w:t>
      </w:r>
      <w:r w:rsidRPr="00E4686E">
        <w:rPr>
          <w:b/>
          <w:bCs/>
          <w:color w:val="39A5B7" w:themeColor="accent1"/>
          <w:sz w:val="22"/>
          <w:szCs w:val="22"/>
        </w:rPr>
        <w:t xml:space="preserve"> </w:t>
      </w:r>
      <w:r>
        <w:rPr>
          <w:b/>
          <w:bCs/>
          <w:color w:val="39A5B7" w:themeColor="accent1"/>
          <w:sz w:val="22"/>
          <w:szCs w:val="22"/>
        </w:rPr>
        <w:t>– Present)</w:t>
      </w:r>
    </w:p>
    <w:p w14:paraId="405E29F7" w14:textId="1754C8A2" w:rsidR="008E6F93" w:rsidRDefault="008E6F93" w:rsidP="008E6F93">
      <w:pPr>
        <w:spacing w:after="0" w:line="276" w:lineRule="auto"/>
        <w:ind w:hanging="709"/>
        <w:rPr>
          <w:rFonts w:ascii="Calibri" w:hAnsi="Calibri"/>
          <w:color w:val="auto"/>
          <w:sz w:val="22"/>
          <w:szCs w:val="22"/>
          <w:lang w:val="en"/>
        </w:rPr>
      </w:pP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E6F93">
        <w:rPr>
          <w:rFonts w:ascii="Calibri" w:hAnsi="Calibri"/>
          <w:color w:val="000000" w:themeColor="text1"/>
          <w:sz w:val="22"/>
          <w:szCs w:val="22"/>
        </w:rPr>
        <w:t>CARIAD</w:t>
      </w:r>
    </w:p>
    <w:p w14:paraId="777CCEA1" w14:textId="77777777" w:rsidR="008E6F93" w:rsidRPr="0003419C" w:rsidRDefault="008E6F93" w:rsidP="008E6F93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Role                       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/>
          <w:color w:val="000000" w:themeColor="text1"/>
          <w:sz w:val="22"/>
          <w:szCs w:val="22"/>
        </w:rPr>
        <w:t>Lead</w:t>
      </w:r>
      <w:r w:rsidRPr="00805510">
        <w:rPr>
          <w:rFonts w:ascii="Calibri" w:hAnsi="Calibri"/>
          <w:color w:val="000000" w:themeColor="text1"/>
          <w:sz w:val="22"/>
          <w:szCs w:val="22"/>
        </w:rPr>
        <w:t xml:space="preserve"> Developer</w:t>
      </w:r>
      <w:r w:rsidRPr="0003419C">
        <w:rPr>
          <w:rFonts w:ascii="Calibri" w:hAnsi="Calibri"/>
          <w:color w:val="000000" w:themeColor="text1"/>
          <w:sz w:val="22"/>
          <w:szCs w:val="22"/>
        </w:rPr>
        <w:t>.</w:t>
      </w:r>
    </w:p>
    <w:p w14:paraId="0A0FF7E5" w14:textId="77777777" w:rsidR="008E6F93" w:rsidRDefault="008E6F93" w:rsidP="008E6F93">
      <w:pPr>
        <w:spacing w:after="0" w:line="276" w:lineRule="auto"/>
        <w:ind w:hanging="709"/>
        <w:rPr>
          <w:rFonts w:ascii="Calibri" w:hAnsi="Calibri"/>
          <w:color w:val="000000" w:themeColor="text1"/>
          <w:sz w:val="22"/>
          <w:szCs w:val="22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: </w:t>
      </w:r>
      <w:r w:rsidRPr="0003419C">
        <w:rPr>
          <w:rFonts w:ascii="Calibri" w:hAnsi="Calibri"/>
          <w:color w:val="000000" w:themeColor="text1"/>
          <w:sz w:val="22"/>
          <w:szCs w:val="22"/>
        </w:rPr>
        <w:t>Visual Studio, ARM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21A5B3FB" w14:textId="77777777" w:rsidR="008E6F93" w:rsidRDefault="008E6F93" w:rsidP="008E6F93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Tools     </w:t>
      </w:r>
      <w:r>
        <w:rPr>
          <w:b/>
          <w:bCs/>
          <w:sz w:val="23"/>
          <w:szCs w:val="23"/>
        </w:rPr>
        <w:t xml:space="preserve">                      : </w:t>
      </w:r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Trace32, GIT, SmartGit, DOORS, CANape.</w:t>
      </w:r>
    </w:p>
    <w:p w14:paraId="6CF668F7" w14:textId="77777777" w:rsidR="008E6F93" w:rsidRDefault="008E6F93" w:rsidP="008E6F93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 Language:</w:t>
      </w:r>
      <w:r>
        <w:rPr>
          <w:b/>
          <w:bCs/>
          <w:sz w:val="23"/>
          <w:szCs w:val="23"/>
        </w:rPr>
        <w:t xml:space="preserve"> </w:t>
      </w:r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C++</w:t>
      </w:r>
    </w:p>
    <w:p w14:paraId="4425C231" w14:textId="77777777" w:rsidR="008E6F93" w:rsidRPr="0003419C" w:rsidRDefault="008E6F93" w:rsidP="008E6F93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14:paraId="475CE910" w14:textId="12483106" w:rsidR="008E6F93" w:rsidRPr="008E6F93" w:rsidRDefault="008E6F93" w:rsidP="008E6F93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</w:rPr>
      </w:pPr>
      <w:r w:rsidRPr="008E6F93">
        <w:rPr>
          <w:rFonts w:ascii="Calibri" w:hAnsi="Calibri" w:cs="Calibri"/>
          <w:color w:val="000000"/>
          <w:sz w:val="22"/>
          <w:szCs w:val="22"/>
        </w:rPr>
        <w:t>Designed and implemented collision avoidance algorithms for the Automatic Emergency Braking (AEB) feature.</w:t>
      </w:r>
    </w:p>
    <w:p w14:paraId="5265EB05" w14:textId="2B2E66CE" w:rsidR="008E6F93" w:rsidRPr="008E6F93" w:rsidRDefault="008E6F93" w:rsidP="008E6F93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</w:rPr>
      </w:pPr>
      <w:r w:rsidRPr="008E6F93">
        <w:rPr>
          <w:rFonts w:ascii="Calibri" w:hAnsi="Calibri" w:cs="Calibri"/>
          <w:color w:val="000000"/>
          <w:sz w:val="22"/>
          <w:szCs w:val="22"/>
        </w:rPr>
        <w:t>Developed object classification algorithms to identify and prioritize obstacles relevant to collision scenarios.</w:t>
      </w:r>
    </w:p>
    <w:p w14:paraId="2AF60159" w14:textId="64D9A131" w:rsidR="008E6F93" w:rsidRPr="008E6F93" w:rsidRDefault="008E6F93" w:rsidP="008E6F93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</w:t>
      </w:r>
      <w:r w:rsidRPr="008E6F93">
        <w:rPr>
          <w:rFonts w:ascii="Calibri" w:hAnsi="Calibri" w:cs="Calibri"/>
          <w:color w:val="000000"/>
          <w:sz w:val="22"/>
          <w:szCs w:val="22"/>
        </w:rPr>
        <w:t>rimary point of contact for vehicle testing, coordinating with cross-functional teams.</w:t>
      </w:r>
    </w:p>
    <w:p w14:paraId="3A9E87B4" w14:textId="3FC53513" w:rsidR="008E6F93" w:rsidRPr="008E6F93" w:rsidRDefault="008E6F93" w:rsidP="008E6F93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</w:rPr>
      </w:pPr>
      <w:r w:rsidRPr="008E6F93">
        <w:rPr>
          <w:rFonts w:ascii="Calibri" w:hAnsi="Calibri" w:cs="Calibri"/>
          <w:color w:val="000000"/>
          <w:sz w:val="22"/>
          <w:szCs w:val="22"/>
        </w:rPr>
        <w:t>Analyzed issues reported by both the system testing and vehicle testing teams, identifying root causes and delivering timely resolutions.</w:t>
      </w:r>
    </w:p>
    <w:p w14:paraId="6EC8CC18" w14:textId="623E091F" w:rsidR="008E6F93" w:rsidRPr="008E6F93" w:rsidRDefault="008E6F93" w:rsidP="008E6F93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</w:rPr>
      </w:pPr>
      <w:r w:rsidRPr="008E6F93">
        <w:rPr>
          <w:rFonts w:ascii="Calibri" w:hAnsi="Calibri" w:cs="Calibri"/>
          <w:color w:val="000000"/>
          <w:sz w:val="22"/>
          <w:szCs w:val="22"/>
        </w:rPr>
        <w:t>Conducted code reviews and systematically addressed MISRA-C rule violations, ensuring high standards of code safety and compliance in AEB algorithms.</w:t>
      </w:r>
    </w:p>
    <w:p w14:paraId="74F6EF07" w14:textId="77777777" w:rsidR="008E6F93" w:rsidRPr="008E6F93" w:rsidRDefault="008E6F93" w:rsidP="00E4686E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7AED4DB8" w14:textId="77777777" w:rsidR="008E6F93" w:rsidRDefault="008E6F93" w:rsidP="00E4686E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35E196E4" w14:textId="3A2C1742" w:rsidR="00E4686E" w:rsidRPr="00E4686E" w:rsidRDefault="00805510" w:rsidP="00E4686E">
      <w:pPr>
        <w:spacing w:after="0"/>
        <w:ind w:hanging="709"/>
        <w:rPr>
          <w:rFonts w:ascii="Times New Roman" w:hAnsi="Times New Roman" w:cs="Times New Roman"/>
          <w:b/>
          <w:bCs/>
          <w:color w:val="39A5B7" w:themeColor="accent1"/>
          <w:sz w:val="24"/>
          <w:szCs w:val="24"/>
          <w:u w:val="single"/>
        </w:rPr>
      </w:pPr>
      <w:r w:rsidRPr="00805510">
        <w:rPr>
          <w:b/>
          <w:bCs/>
          <w:color w:val="39A5B7" w:themeColor="accent1"/>
          <w:sz w:val="22"/>
          <w:szCs w:val="22"/>
        </w:rPr>
        <w:t>Project: Maneuver Steering Support</w:t>
      </w:r>
      <w:r w:rsidR="00E4686E">
        <w:rPr>
          <w:b/>
          <w:bCs/>
          <w:color w:val="39A5B7" w:themeColor="accent1"/>
          <w:sz w:val="22"/>
          <w:szCs w:val="22"/>
        </w:rPr>
        <w:t xml:space="preserve">                          </w:t>
      </w:r>
      <w:r w:rsidR="00E4686E" w:rsidRPr="00E4686E">
        <w:rPr>
          <w:b/>
          <w:bCs/>
          <w:color w:val="39A5B7" w:themeColor="accent1"/>
          <w:sz w:val="22"/>
          <w:szCs w:val="22"/>
        </w:rPr>
        <w:t xml:space="preserve"> </w:t>
      </w:r>
      <w:bookmarkEnd w:id="1"/>
      <w:r w:rsidR="0084149C">
        <w:rPr>
          <w:b/>
          <w:bCs/>
          <w:color w:val="39A5B7" w:themeColor="accent1"/>
          <w:sz w:val="22"/>
          <w:szCs w:val="22"/>
        </w:rPr>
        <w:t xml:space="preserve">                                                                         </w:t>
      </w:r>
      <w:r w:rsidR="00855B3E">
        <w:rPr>
          <w:b/>
          <w:bCs/>
          <w:color w:val="39A5B7" w:themeColor="accent1"/>
          <w:sz w:val="22"/>
          <w:szCs w:val="22"/>
        </w:rPr>
        <w:t>(</w:t>
      </w:r>
      <w:r w:rsidR="00E4686E">
        <w:rPr>
          <w:b/>
          <w:bCs/>
          <w:color w:val="39A5B7" w:themeColor="accent1"/>
          <w:sz w:val="22"/>
          <w:szCs w:val="22"/>
        </w:rPr>
        <w:t>DEC</w:t>
      </w:r>
      <w:r w:rsidR="00E4686E" w:rsidRPr="00E4686E">
        <w:rPr>
          <w:b/>
          <w:bCs/>
          <w:color w:val="39A5B7" w:themeColor="accent1"/>
          <w:sz w:val="22"/>
          <w:szCs w:val="22"/>
        </w:rPr>
        <w:t xml:space="preserve"> 20</w:t>
      </w:r>
      <w:r w:rsidR="00E4686E">
        <w:rPr>
          <w:b/>
          <w:bCs/>
          <w:color w:val="39A5B7" w:themeColor="accent1"/>
          <w:sz w:val="22"/>
          <w:szCs w:val="22"/>
        </w:rPr>
        <w:t>22</w:t>
      </w:r>
      <w:r w:rsidR="00E4686E" w:rsidRPr="00E4686E">
        <w:rPr>
          <w:b/>
          <w:bCs/>
          <w:color w:val="39A5B7" w:themeColor="accent1"/>
          <w:sz w:val="22"/>
          <w:szCs w:val="22"/>
        </w:rPr>
        <w:t xml:space="preserve"> </w:t>
      </w:r>
      <w:r w:rsidR="00855B3E">
        <w:rPr>
          <w:b/>
          <w:bCs/>
          <w:color w:val="39A5B7" w:themeColor="accent1"/>
          <w:sz w:val="22"/>
          <w:szCs w:val="22"/>
        </w:rPr>
        <w:t>–</w:t>
      </w:r>
      <w:r w:rsidR="008E6F93">
        <w:rPr>
          <w:b/>
          <w:bCs/>
          <w:color w:val="39A5B7" w:themeColor="accent1"/>
          <w:sz w:val="22"/>
          <w:szCs w:val="22"/>
        </w:rPr>
        <w:t>Oct 2024</w:t>
      </w:r>
      <w:r w:rsidR="00855B3E">
        <w:rPr>
          <w:b/>
          <w:bCs/>
          <w:color w:val="39A5B7" w:themeColor="accent1"/>
          <w:sz w:val="22"/>
          <w:szCs w:val="22"/>
        </w:rPr>
        <w:t>)</w:t>
      </w:r>
    </w:p>
    <w:p w14:paraId="2A6668AC" w14:textId="5AD475F6" w:rsidR="00E4686E" w:rsidRDefault="00E4686E" w:rsidP="00E4686E">
      <w:pPr>
        <w:spacing w:after="0" w:line="276" w:lineRule="auto"/>
        <w:ind w:hanging="709"/>
        <w:rPr>
          <w:rFonts w:ascii="Calibri" w:hAnsi="Calibri"/>
          <w:color w:val="auto"/>
          <w:sz w:val="22"/>
          <w:szCs w:val="22"/>
          <w:lang w:val="en"/>
        </w:rPr>
      </w:pP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/>
          <w:color w:val="000000" w:themeColor="text1"/>
          <w:sz w:val="22"/>
          <w:szCs w:val="22"/>
        </w:rPr>
        <w:t>AUDI</w:t>
      </w:r>
    </w:p>
    <w:p w14:paraId="35CA4FAC" w14:textId="2F2FCBA4" w:rsidR="00E4686E" w:rsidRPr="0003419C" w:rsidRDefault="00E4686E" w:rsidP="00E4686E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Role                       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267FE">
        <w:rPr>
          <w:rFonts w:ascii="Calibri" w:hAnsi="Calibri"/>
          <w:color w:val="000000" w:themeColor="text1"/>
          <w:sz w:val="22"/>
          <w:szCs w:val="22"/>
        </w:rPr>
        <w:t>Lead</w:t>
      </w:r>
      <w:r w:rsidR="008E6F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E6F93" w:rsidRPr="0003419C">
        <w:rPr>
          <w:rFonts w:ascii="Calibri" w:hAnsi="Calibri"/>
          <w:color w:val="000000" w:themeColor="text1"/>
          <w:sz w:val="22"/>
          <w:szCs w:val="22"/>
        </w:rPr>
        <w:t>Developer</w:t>
      </w:r>
      <w:r w:rsidRPr="0003419C">
        <w:rPr>
          <w:rFonts w:ascii="Calibri" w:hAnsi="Calibri"/>
          <w:color w:val="000000" w:themeColor="text1"/>
          <w:sz w:val="22"/>
          <w:szCs w:val="22"/>
        </w:rPr>
        <w:t>.</w:t>
      </w:r>
    </w:p>
    <w:p w14:paraId="2D5F5460" w14:textId="09904608" w:rsidR="00E4686E" w:rsidRDefault="00E4686E" w:rsidP="00E4686E">
      <w:pPr>
        <w:spacing w:after="0" w:line="276" w:lineRule="auto"/>
        <w:ind w:hanging="709"/>
        <w:rPr>
          <w:rFonts w:ascii="Calibri" w:hAnsi="Calibri"/>
          <w:color w:val="000000" w:themeColor="text1"/>
          <w:sz w:val="22"/>
          <w:szCs w:val="22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: </w:t>
      </w:r>
      <w:r w:rsidRPr="0003419C">
        <w:rPr>
          <w:rFonts w:ascii="Calibri" w:hAnsi="Calibri"/>
          <w:color w:val="000000" w:themeColor="text1"/>
          <w:sz w:val="22"/>
          <w:szCs w:val="22"/>
        </w:rPr>
        <w:t>Visual Studio, ARM</w:t>
      </w:r>
      <w:r w:rsidR="00307608">
        <w:rPr>
          <w:rFonts w:ascii="Calibri" w:hAnsi="Calibri"/>
          <w:color w:val="000000" w:themeColor="text1"/>
          <w:sz w:val="22"/>
          <w:szCs w:val="22"/>
        </w:rPr>
        <w:t>.</w:t>
      </w:r>
    </w:p>
    <w:p w14:paraId="39F10998" w14:textId="77777777" w:rsidR="0084149C" w:rsidRDefault="0084149C" w:rsidP="0084149C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Tools     </w:t>
      </w:r>
      <w:r>
        <w:rPr>
          <w:b/>
          <w:bCs/>
          <w:sz w:val="23"/>
          <w:szCs w:val="23"/>
        </w:rPr>
        <w:t xml:space="preserve">                      : </w:t>
      </w:r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Trace32, GIT, SmartGit, DOORS, CANape.</w:t>
      </w:r>
    </w:p>
    <w:p w14:paraId="6F09EE5F" w14:textId="3F053B2B" w:rsidR="0084149C" w:rsidRDefault="0084149C" w:rsidP="0084149C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 Language:</w:t>
      </w:r>
      <w:r>
        <w:rPr>
          <w:b/>
          <w:bCs/>
          <w:sz w:val="23"/>
          <w:szCs w:val="23"/>
        </w:rPr>
        <w:t xml:space="preserve"> </w:t>
      </w:r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C++</w:t>
      </w:r>
    </w:p>
    <w:p w14:paraId="71B8170F" w14:textId="4B6BBB11" w:rsidR="00E4686E" w:rsidRPr="0003419C" w:rsidRDefault="00E4686E" w:rsidP="00E4686E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14:paraId="70422180" w14:textId="0833BA32" w:rsidR="00805510" w:rsidRPr="00805510" w:rsidRDefault="00805510" w:rsidP="00E4686E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Developed software fo</w:t>
      </w:r>
      <w:r w:rsidR="008E6F93">
        <w:rPr>
          <w:rFonts w:ascii="Calibri" w:hAnsi="Calibri" w:cs="Calibri"/>
          <w:color w:val="000000"/>
          <w:sz w:val="22"/>
          <w:szCs w:val="22"/>
        </w:rPr>
        <w:t xml:space="preserve">r </w:t>
      </w:r>
      <w:r w:rsidR="008E6F93" w:rsidRPr="00805510">
        <w:rPr>
          <w:rFonts w:ascii="Calibri" w:hAnsi="Calibri" w:cs="Calibri"/>
          <w:color w:val="000000"/>
          <w:sz w:val="22"/>
          <w:szCs w:val="22"/>
        </w:rPr>
        <w:t>Maneuver Steering Support system</w:t>
      </w:r>
      <w:r w:rsidR="008E6F9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05510">
        <w:rPr>
          <w:rFonts w:ascii="Calibri" w:hAnsi="Calibri" w:cs="Calibri"/>
          <w:color w:val="000000"/>
          <w:sz w:val="22"/>
          <w:szCs w:val="22"/>
        </w:rPr>
        <w:t>features.</w:t>
      </w:r>
    </w:p>
    <w:p w14:paraId="5F07797D" w14:textId="77777777" w:rsidR="00805510" w:rsidRDefault="00805510" w:rsidP="00E4686E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Analyzed customer system requirements to develop product-specific functionalities.</w:t>
      </w:r>
      <w:r w:rsidR="00E4686E" w:rsidRPr="0003419C">
        <w:rPr>
          <w:rFonts w:ascii="Calibri" w:hAnsi="Calibri" w:cs="Calibri"/>
          <w:color w:val="000000"/>
          <w:sz w:val="22"/>
          <w:szCs w:val="22"/>
          <w:lang w:val="en"/>
        </w:rPr>
        <w:t xml:space="preserve"> </w:t>
      </w:r>
    </w:p>
    <w:p w14:paraId="1AC9C741" w14:textId="77777777" w:rsidR="00805510" w:rsidRPr="00805510" w:rsidRDefault="00805510" w:rsidP="00E4686E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Designed high-level system architecture and conducted unit testing.</w:t>
      </w:r>
    </w:p>
    <w:p w14:paraId="1908D36F" w14:textId="4B4817F5" w:rsidR="00E4686E" w:rsidRPr="0003419C" w:rsidRDefault="00805510" w:rsidP="00E4686E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Coordinated vehicle testing and facilitated integration with partner ECU systems.</w:t>
      </w:r>
    </w:p>
    <w:p w14:paraId="3057219D" w14:textId="3C109F7F" w:rsidR="00E4686E" w:rsidRPr="0003419C" w:rsidRDefault="00805510" w:rsidP="00E4686E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Responsible for KPI issue analysis and performance optimization.</w:t>
      </w:r>
    </w:p>
    <w:p w14:paraId="033C2845" w14:textId="77777777" w:rsidR="00E4686E" w:rsidRDefault="00E4686E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448194D3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7634E721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5068C041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07EF09F5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3F46DAA8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3D6D779A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2127F936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5C5ECEB7" w14:textId="77777777" w:rsidR="008E6F93" w:rsidRDefault="008E6F93" w:rsidP="0003419C">
      <w:pPr>
        <w:spacing w:after="0"/>
        <w:ind w:hanging="709"/>
        <w:rPr>
          <w:b/>
          <w:bCs/>
          <w:color w:val="39A5B7" w:themeColor="accent1"/>
          <w:sz w:val="22"/>
          <w:szCs w:val="22"/>
        </w:rPr>
      </w:pPr>
    </w:p>
    <w:p w14:paraId="0FA8C1A1" w14:textId="3C2D1C52" w:rsidR="0003419C" w:rsidRPr="00E4686E" w:rsidRDefault="00805510" w:rsidP="0003419C">
      <w:pPr>
        <w:spacing w:after="0"/>
        <w:ind w:hanging="709"/>
        <w:rPr>
          <w:rFonts w:ascii="Times New Roman" w:hAnsi="Times New Roman" w:cs="Times New Roman"/>
          <w:b/>
          <w:bCs/>
          <w:color w:val="39A5B7" w:themeColor="accent1"/>
          <w:sz w:val="24"/>
          <w:szCs w:val="24"/>
          <w:u w:val="single"/>
        </w:rPr>
      </w:pPr>
      <w:r w:rsidRPr="00805510">
        <w:rPr>
          <w:b/>
          <w:bCs/>
          <w:color w:val="39A5B7" w:themeColor="accent1"/>
          <w:sz w:val="22"/>
          <w:szCs w:val="22"/>
        </w:rPr>
        <w:lastRenderedPageBreak/>
        <w:t xml:space="preserve">Project: Advanced Driver Assistance System (APC, CTA, AEB, HMI &amp; TLA) </w:t>
      </w:r>
      <w:r>
        <w:rPr>
          <w:b/>
          <w:bCs/>
          <w:color w:val="39A5B7" w:themeColor="accent1"/>
          <w:sz w:val="22"/>
          <w:szCs w:val="22"/>
        </w:rPr>
        <w:t xml:space="preserve">                       </w:t>
      </w:r>
      <w:r w:rsidR="00855B3E">
        <w:rPr>
          <w:b/>
          <w:bCs/>
          <w:color w:val="39A5B7" w:themeColor="accent1"/>
          <w:sz w:val="22"/>
          <w:szCs w:val="22"/>
        </w:rPr>
        <w:t>(</w:t>
      </w:r>
      <w:r w:rsidR="0003419C" w:rsidRPr="00E4686E">
        <w:rPr>
          <w:b/>
          <w:bCs/>
          <w:color w:val="39A5B7" w:themeColor="accent1"/>
          <w:sz w:val="22"/>
          <w:szCs w:val="22"/>
        </w:rPr>
        <w:t>Aug 2019 -Dec 2022</w:t>
      </w:r>
      <w:r w:rsidR="00855B3E">
        <w:rPr>
          <w:b/>
          <w:bCs/>
          <w:color w:val="39A5B7" w:themeColor="accent1"/>
          <w:sz w:val="22"/>
          <w:szCs w:val="22"/>
        </w:rPr>
        <w:t>)</w:t>
      </w:r>
    </w:p>
    <w:p w14:paraId="673C9BCA" w14:textId="3D9221AA" w:rsidR="0003419C" w:rsidRDefault="0003419C" w:rsidP="0003419C">
      <w:pPr>
        <w:spacing w:after="0" w:line="276" w:lineRule="auto"/>
        <w:ind w:hanging="709"/>
        <w:rPr>
          <w:rFonts w:ascii="Calibri" w:hAnsi="Calibri"/>
          <w:color w:val="auto"/>
          <w:sz w:val="22"/>
          <w:szCs w:val="22"/>
          <w:lang w:val="en"/>
        </w:rPr>
      </w:pP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</w:t>
      </w:r>
      <w:r w:rsidR="008055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3419C">
        <w:rPr>
          <w:rFonts w:ascii="Calibri" w:hAnsi="Calibri"/>
          <w:color w:val="000000" w:themeColor="text1"/>
          <w:sz w:val="22"/>
          <w:szCs w:val="22"/>
        </w:rPr>
        <w:t>Mercedes Benz</w:t>
      </w:r>
    </w:p>
    <w:p w14:paraId="500663B8" w14:textId="13FD9EA2" w:rsidR="0003419C" w:rsidRPr="0003419C" w:rsidRDefault="0003419C" w:rsidP="0003419C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Role                       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3426F" w:rsidRPr="00C3426F">
        <w:rPr>
          <w:rFonts w:ascii="Calibri" w:hAnsi="Calibri"/>
          <w:color w:val="000000" w:themeColor="text1"/>
          <w:sz w:val="22"/>
          <w:szCs w:val="22"/>
        </w:rPr>
        <w:t>Senior</w:t>
      </w:r>
      <w:r w:rsidR="00C342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3419C">
        <w:rPr>
          <w:rFonts w:ascii="Calibri" w:hAnsi="Calibri"/>
          <w:color w:val="000000" w:themeColor="text1"/>
          <w:sz w:val="22"/>
          <w:szCs w:val="22"/>
        </w:rPr>
        <w:t>Developer, Function Owner.</w:t>
      </w:r>
    </w:p>
    <w:p w14:paraId="16EDFFD4" w14:textId="567113A6" w:rsidR="0003419C" w:rsidRDefault="0003419C" w:rsidP="0003419C">
      <w:pPr>
        <w:spacing w:after="0" w:line="276" w:lineRule="auto"/>
        <w:ind w:hanging="709"/>
        <w:rPr>
          <w:rFonts w:ascii="Calibri" w:hAnsi="Calibri"/>
          <w:color w:val="000000" w:themeColor="text1"/>
          <w:sz w:val="22"/>
          <w:szCs w:val="22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: </w:t>
      </w:r>
      <w:r w:rsidRPr="0003419C">
        <w:rPr>
          <w:rFonts w:ascii="Calibri" w:hAnsi="Calibri"/>
          <w:color w:val="000000" w:themeColor="text1"/>
          <w:sz w:val="22"/>
          <w:szCs w:val="22"/>
        </w:rPr>
        <w:t>Visual Studio, ARM</w:t>
      </w:r>
    </w:p>
    <w:p w14:paraId="63A65B6E" w14:textId="199DB45E" w:rsidR="0003419C" w:rsidRPr="0084149C" w:rsidRDefault="0003419C" w:rsidP="0003419C">
      <w:pPr>
        <w:spacing w:after="0" w:line="276" w:lineRule="auto"/>
        <w:ind w:hanging="709"/>
        <w:rPr>
          <w:rFonts w:ascii="Calibri" w:hAnsi="Calibri"/>
          <w:color w:val="000000" w:themeColor="text1"/>
          <w:sz w:val="22"/>
          <w:szCs w:val="22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Tools     </w:t>
      </w:r>
      <w:r>
        <w:rPr>
          <w:b/>
          <w:bCs/>
          <w:sz w:val="23"/>
          <w:szCs w:val="23"/>
        </w:rPr>
        <w:t xml:space="preserve">                      : </w:t>
      </w:r>
      <w:r w:rsidRPr="0084149C">
        <w:rPr>
          <w:rFonts w:ascii="Calibri" w:hAnsi="Calibri"/>
          <w:color w:val="000000" w:themeColor="text1"/>
          <w:sz w:val="22"/>
          <w:szCs w:val="22"/>
        </w:rPr>
        <w:t>Trace32, GIT, Smart</w:t>
      </w:r>
      <w:r w:rsidR="0023226F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84149C">
        <w:rPr>
          <w:rFonts w:ascii="Calibri" w:hAnsi="Calibri"/>
          <w:color w:val="000000" w:themeColor="text1"/>
          <w:sz w:val="22"/>
          <w:szCs w:val="22"/>
        </w:rPr>
        <w:t>Git, DOORS, CANape.</w:t>
      </w:r>
    </w:p>
    <w:p w14:paraId="644461D4" w14:textId="50190839" w:rsidR="0003419C" w:rsidRDefault="0003419C" w:rsidP="0003419C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 Language:</w:t>
      </w:r>
      <w:r>
        <w:rPr>
          <w:b/>
          <w:bCs/>
          <w:sz w:val="23"/>
          <w:szCs w:val="23"/>
        </w:rPr>
        <w:t xml:space="preserve"> </w:t>
      </w:r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C++, MATLAB (STATEFLOW &amp; SIMULINK).</w:t>
      </w:r>
    </w:p>
    <w:p w14:paraId="3005D782" w14:textId="0C9BA4C8" w:rsidR="0003419C" w:rsidRPr="0003419C" w:rsidRDefault="0003419C" w:rsidP="0003419C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14:paraId="20A3F2AC" w14:textId="0A0CF2E5" w:rsidR="0003419C" w:rsidRPr="00E4686E" w:rsidRDefault="00805510" w:rsidP="005F41DB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Led the development of various ADAS parking features, including Automatic Parking, Remote Parking, and Cross Traffic Alert.</w:t>
      </w:r>
    </w:p>
    <w:p w14:paraId="4CA16323" w14:textId="00D86E52" w:rsidR="0003419C" w:rsidRPr="0003419C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Function Owner responsible for requirement engineering and alignment with product line and customer requirements.</w:t>
      </w:r>
    </w:p>
    <w:p w14:paraId="66650776" w14:textId="4E8DFEEF" w:rsidR="0003419C" w:rsidRPr="0003419C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Developed high-level system design and conducted risk analysis.</w:t>
      </w:r>
    </w:p>
    <w:p w14:paraId="4CDC1A39" w14:textId="742148C1" w:rsidR="0003419C" w:rsidRPr="0003419C" w:rsidRDefault="00805510" w:rsidP="0003419C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Conducted SIL and MIL testing for model-based development applications, improving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05510">
        <w:rPr>
          <w:rFonts w:ascii="Calibri" w:hAnsi="Calibri" w:cs="Calibri"/>
          <w:color w:val="000000"/>
          <w:sz w:val="22"/>
          <w:szCs w:val="22"/>
        </w:rPr>
        <w:t>performance and reducing defect rates</w:t>
      </w:r>
      <w:r w:rsidR="0003419C" w:rsidRPr="0003419C">
        <w:rPr>
          <w:rFonts w:ascii="Calibri" w:hAnsi="Calibri" w:cs="Calibri"/>
          <w:color w:val="000000"/>
          <w:sz w:val="22"/>
          <w:szCs w:val="22"/>
          <w:lang w:val="en"/>
        </w:rPr>
        <w:t>.</w:t>
      </w:r>
    </w:p>
    <w:p w14:paraId="6C3D3A41" w14:textId="77777777" w:rsidR="00805510" w:rsidRDefault="0003419C" w:rsidP="00805510">
      <w:pPr>
        <w:numPr>
          <w:ilvl w:val="0"/>
          <w:numId w:val="31"/>
        </w:numPr>
        <w:autoSpaceDE w:val="0"/>
        <w:autoSpaceDN w:val="0"/>
        <w:adjustRightInd w:val="0"/>
        <w:spacing w:after="34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  <w:lang w:val="en"/>
        </w:rPr>
        <w:t>Responsible for Risk Analysis and Release Note for software deliverables.</w:t>
      </w:r>
    </w:p>
    <w:p w14:paraId="50735FF5" w14:textId="46A96966" w:rsidR="00805510" w:rsidRPr="00805510" w:rsidRDefault="00805510" w:rsidP="00962EC4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Delivered release notes and managed risk for software deliverables.</w:t>
      </w:r>
    </w:p>
    <w:p w14:paraId="0C0D0AC3" w14:textId="5FEE1AD1" w:rsidR="00E4686E" w:rsidRPr="00E4686E" w:rsidRDefault="00805510" w:rsidP="00E4686E">
      <w:pPr>
        <w:spacing w:after="0"/>
        <w:ind w:hanging="709"/>
        <w:rPr>
          <w:rFonts w:ascii="Times New Roman" w:hAnsi="Times New Roman" w:cs="Times New Roman"/>
          <w:b/>
          <w:bCs/>
          <w:color w:val="39A5B7" w:themeColor="accent1"/>
          <w:sz w:val="24"/>
          <w:szCs w:val="24"/>
          <w:u w:val="single"/>
        </w:rPr>
      </w:pPr>
      <w:r w:rsidRPr="00805510">
        <w:rPr>
          <w:b/>
          <w:bCs/>
          <w:color w:val="39A5B7" w:themeColor="accent1"/>
          <w:sz w:val="22"/>
          <w:szCs w:val="22"/>
        </w:rPr>
        <w:t xml:space="preserve">Project: Low Speed Maneuver Guidance </w:t>
      </w:r>
      <w:r>
        <w:rPr>
          <w:b/>
          <w:bCs/>
          <w:color w:val="39A5B7" w:themeColor="accent1"/>
          <w:sz w:val="22"/>
          <w:szCs w:val="22"/>
        </w:rPr>
        <w:t xml:space="preserve">                                                                                          </w:t>
      </w:r>
      <w:r w:rsidR="00855B3E">
        <w:rPr>
          <w:b/>
          <w:bCs/>
          <w:color w:val="39A5B7" w:themeColor="accent1"/>
          <w:sz w:val="22"/>
          <w:szCs w:val="22"/>
        </w:rPr>
        <w:t>(</w:t>
      </w:r>
      <w:r w:rsidR="00E4686E">
        <w:rPr>
          <w:b/>
          <w:bCs/>
          <w:color w:val="39A5B7" w:themeColor="accent1"/>
          <w:sz w:val="22"/>
          <w:szCs w:val="22"/>
        </w:rPr>
        <w:t>May</w:t>
      </w:r>
      <w:r w:rsidR="00E4686E" w:rsidRPr="00E4686E">
        <w:rPr>
          <w:b/>
          <w:bCs/>
          <w:color w:val="39A5B7" w:themeColor="accent1"/>
          <w:sz w:val="22"/>
          <w:szCs w:val="22"/>
        </w:rPr>
        <w:t xml:space="preserve"> 201</w:t>
      </w:r>
      <w:r w:rsidR="00E4686E">
        <w:rPr>
          <w:b/>
          <w:bCs/>
          <w:color w:val="39A5B7" w:themeColor="accent1"/>
          <w:sz w:val="22"/>
          <w:szCs w:val="22"/>
        </w:rPr>
        <w:t>8</w:t>
      </w:r>
      <w:r w:rsidR="00E4686E" w:rsidRPr="00E4686E">
        <w:rPr>
          <w:b/>
          <w:bCs/>
          <w:color w:val="39A5B7" w:themeColor="accent1"/>
          <w:sz w:val="22"/>
          <w:szCs w:val="22"/>
        </w:rPr>
        <w:t xml:space="preserve"> -</w:t>
      </w:r>
      <w:r w:rsidR="00E4686E">
        <w:rPr>
          <w:b/>
          <w:bCs/>
          <w:color w:val="39A5B7" w:themeColor="accent1"/>
          <w:sz w:val="22"/>
          <w:szCs w:val="22"/>
        </w:rPr>
        <w:t>AUG</w:t>
      </w:r>
      <w:r w:rsidR="00E4686E" w:rsidRPr="00E4686E">
        <w:rPr>
          <w:b/>
          <w:bCs/>
          <w:color w:val="39A5B7" w:themeColor="accent1"/>
          <w:sz w:val="22"/>
          <w:szCs w:val="22"/>
        </w:rPr>
        <w:t xml:space="preserve"> 20</w:t>
      </w:r>
      <w:r w:rsidR="00E4686E">
        <w:rPr>
          <w:b/>
          <w:bCs/>
          <w:color w:val="39A5B7" w:themeColor="accent1"/>
          <w:sz w:val="22"/>
          <w:szCs w:val="22"/>
        </w:rPr>
        <w:t>19</w:t>
      </w:r>
      <w:r w:rsidR="00855B3E">
        <w:rPr>
          <w:b/>
          <w:bCs/>
          <w:color w:val="39A5B7" w:themeColor="accent1"/>
          <w:sz w:val="22"/>
          <w:szCs w:val="22"/>
        </w:rPr>
        <w:t>)</w:t>
      </w:r>
    </w:p>
    <w:p w14:paraId="6B628639" w14:textId="092B73A3" w:rsidR="00E4686E" w:rsidRDefault="00E4686E" w:rsidP="00E4686E">
      <w:pPr>
        <w:spacing w:after="0" w:line="276" w:lineRule="auto"/>
        <w:ind w:hanging="709"/>
        <w:rPr>
          <w:rFonts w:ascii="Calibri" w:hAnsi="Calibri"/>
          <w:color w:val="auto"/>
          <w:sz w:val="22"/>
          <w:szCs w:val="22"/>
          <w:lang w:val="en"/>
        </w:rPr>
      </w:pP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Calibri" w:hAnsi="Calibri"/>
          <w:color w:val="000000" w:themeColor="text1"/>
          <w:sz w:val="22"/>
          <w:szCs w:val="22"/>
        </w:rPr>
        <w:t>JLR</w:t>
      </w:r>
    </w:p>
    <w:p w14:paraId="3DC41911" w14:textId="2CCA0CC9" w:rsidR="00E4686E" w:rsidRPr="0003419C" w:rsidRDefault="00E4686E" w:rsidP="00E4686E">
      <w:pPr>
        <w:spacing w:after="0" w:line="276" w:lineRule="auto"/>
        <w:ind w:hanging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Role                         </w:t>
      </w:r>
      <w:r w:rsidRPr="009628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4686E">
        <w:rPr>
          <w:rFonts w:ascii="Calibri" w:hAnsi="Calibri"/>
          <w:color w:val="000000" w:themeColor="text1"/>
          <w:sz w:val="22"/>
          <w:szCs w:val="22"/>
        </w:rPr>
        <w:t>Team Member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03419C">
        <w:rPr>
          <w:rFonts w:ascii="Calibri" w:hAnsi="Calibri"/>
          <w:color w:val="000000" w:themeColor="text1"/>
          <w:sz w:val="22"/>
          <w:szCs w:val="22"/>
        </w:rPr>
        <w:t>Developer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27026B6E" w14:textId="1746E2FF" w:rsidR="00E4686E" w:rsidRDefault="00E4686E" w:rsidP="00E4686E">
      <w:pPr>
        <w:spacing w:after="0" w:line="276" w:lineRule="auto"/>
        <w:ind w:hanging="709"/>
        <w:rPr>
          <w:rFonts w:ascii="Calibri" w:hAnsi="Calibri"/>
          <w:color w:val="000000" w:themeColor="text1"/>
          <w:sz w:val="22"/>
          <w:szCs w:val="22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: </w:t>
      </w:r>
      <w:r w:rsidRPr="0003419C">
        <w:rPr>
          <w:rFonts w:ascii="Calibri" w:hAnsi="Calibri"/>
          <w:color w:val="000000" w:themeColor="text1"/>
          <w:sz w:val="22"/>
          <w:szCs w:val="22"/>
        </w:rPr>
        <w:t>Visual Studio, ARM</w:t>
      </w:r>
    </w:p>
    <w:p w14:paraId="22E03507" w14:textId="521D4AFF" w:rsidR="00E4686E" w:rsidRDefault="00E4686E" w:rsidP="00E4686E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Tools     </w:t>
      </w:r>
      <w:r>
        <w:rPr>
          <w:b/>
          <w:bCs/>
          <w:sz w:val="23"/>
          <w:szCs w:val="23"/>
        </w:rPr>
        <w:t xml:space="preserve">                      : </w:t>
      </w:r>
      <w:r w:rsidRPr="0084149C">
        <w:rPr>
          <w:rFonts w:ascii="Calibri" w:hAnsi="Calibri"/>
          <w:color w:val="000000" w:themeColor="text1"/>
          <w:sz w:val="22"/>
          <w:szCs w:val="22"/>
        </w:rPr>
        <w:t>Trace32, GIT, Smart</w:t>
      </w:r>
      <w:r w:rsidR="0023226F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84149C">
        <w:rPr>
          <w:rFonts w:ascii="Calibri" w:hAnsi="Calibri"/>
          <w:color w:val="000000" w:themeColor="text1"/>
          <w:sz w:val="22"/>
          <w:szCs w:val="22"/>
        </w:rPr>
        <w:t>Git, DOORS, CANape.</w:t>
      </w:r>
    </w:p>
    <w:p w14:paraId="0E5F0DC3" w14:textId="77777777" w:rsidR="00E4686E" w:rsidRDefault="00E4686E" w:rsidP="00E4686E">
      <w:pPr>
        <w:spacing w:after="0" w:line="276" w:lineRule="auto"/>
        <w:ind w:hanging="709"/>
        <w:rPr>
          <w:rFonts w:ascii="Arial" w:hAnsi="Arial" w:cs="Arial"/>
          <w:sz w:val="23"/>
          <w:szCs w:val="23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 Language:</w:t>
      </w:r>
      <w:r>
        <w:rPr>
          <w:b/>
          <w:bCs/>
          <w:sz w:val="23"/>
          <w:szCs w:val="23"/>
        </w:rPr>
        <w:t xml:space="preserve"> </w:t>
      </w:r>
      <w:r w:rsidRPr="0084149C">
        <w:rPr>
          <w:rFonts w:ascii="Calibri" w:hAnsi="Calibri" w:cs="Calibri"/>
          <w:color w:val="000000"/>
          <w:sz w:val="22"/>
          <w:szCs w:val="22"/>
          <w:lang w:val="en"/>
        </w:rPr>
        <w:t>C++, MATLAB (STATEFLOW &amp; SIMULINK).</w:t>
      </w:r>
    </w:p>
    <w:p w14:paraId="0A6AAB79" w14:textId="3AFD7B86" w:rsidR="00E4686E" w:rsidRPr="00E4686E" w:rsidRDefault="00E4686E" w:rsidP="00E4686E">
      <w:pPr>
        <w:spacing w:after="0" w:line="276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0341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Responsibilities:</w:t>
      </w:r>
    </w:p>
    <w:p w14:paraId="394109F0" w14:textId="57EF1B42" w:rsidR="00E4686E" w:rsidRPr="00E4686E" w:rsidRDefault="00805510" w:rsidP="00E4686E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  <w:lang w:val="en"/>
        </w:rPr>
      </w:pPr>
      <w:r w:rsidRPr="00805510">
        <w:rPr>
          <w:rFonts w:ascii="Calibri" w:hAnsi="Calibri" w:cs="Calibri"/>
          <w:color w:val="000000"/>
          <w:sz w:val="22"/>
          <w:szCs w:val="22"/>
        </w:rPr>
        <w:t>Developed software to support low-speed maneuver guidance, with focus on test simulations and hardware setup</w:t>
      </w:r>
      <w:r w:rsidR="00E4686E" w:rsidRPr="00E4686E">
        <w:rPr>
          <w:rFonts w:ascii="Calibri" w:hAnsi="Calibri" w:cs="Calibri"/>
          <w:color w:val="000000"/>
          <w:sz w:val="22"/>
          <w:szCs w:val="22"/>
          <w:lang w:val="en"/>
        </w:rPr>
        <w:t xml:space="preserve">. </w:t>
      </w:r>
    </w:p>
    <w:p w14:paraId="3C30D2ED" w14:textId="77777777" w:rsidR="00805510" w:rsidRPr="0081030F" w:rsidRDefault="00805510" w:rsidP="0081030F">
      <w:pPr>
        <w:numPr>
          <w:ilvl w:val="0"/>
          <w:numId w:val="31"/>
        </w:numPr>
        <w:autoSpaceDE w:val="0"/>
        <w:autoSpaceDN w:val="0"/>
        <w:adjustRightInd w:val="0"/>
        <w:spacing w:after="34" w:line="276" w:lineRule="auto"/>
        <w:rPr>
          <w:rFonts w:ascii="Calibri" w:hAnsi="Calibri" w:cs="Calibri"/>
          <w:color w:val="000000"/>
          <w:sz w:val="22"/>
          <w:szCs w:val="22"/>
        </w:rPr>
      </w:pPr>
      <w:r w:rsidRPr="0081030F">
        <w:rPr>
          <w:rFonts w:ascii="Calibri" w:hAnsi="Calibri" w:cs="Calibri"/>
          <w:color w:val="000000"/>
          <w:sz w:val="22"/>
          <w:szCs w:val="22"/>
        </w:rPr>
        <w:t>Conducted requirement engineering to meet customer and product line specifications.</w:t>
      </w:r>
    </w:p>
    <w:p w14:paraId="04707F3E" w14:textId="77777777" w:rsidR="0081030F" w:rsidRDefault="00B87C86" w:rsidP="0081030F">
      <w:pPr>
        <w:pStyle w:val="Default"/>
        <w:ind w:left="-709"/>
        <w:rPr>
          <w:rFonts w:ascii="Times New Roman" w:hAnsi="Times New Roman" w:cs="Times New Roman"/>
          <w:b/>
        </w:rPr>
      </w:pPr>
      <w:r w:rsidRPr="00855B3E">
        <w:rPr>
          <w:rFonts w:ascii="Times New Roman" w:hAnsi="Times New Roman" w:cs="Times New Roman"/>
          <w:b/>
        </w:rPr>
        <w:t>ACHIEVEMENTS</w:t>
      </w:r>
    </w:p>
    <w:p w14:paraId="596E1FE3" w14:textId="777FFF42" w:rsidR="0081030F" w:rsidRPr="0081030F" w:rsidRDefault="0081030F" w:rsidP="0081030F">
      <w:pPr>
        <w:pStyle w:val="Default"/>
        <w:numPr>
          <w:ilvl w:val="0"/>
          <w:numId w:val="45"/>
        </w:numPr>
        <w:rPr>
          <w:rFonts w:ascii="Times New Roman" w:hAnsi="Times New Roman" w:cs="Times New Roman"/>
          <w:b/>
        </w:rPr>
      </w:pPr>
      <w:r w:rsidRPr="0081030F">
        <w:t>Filed a patent in January 2024 for an innovative automotive software solution aimed at enhancing ADAS functionality.</w:t>
      </w:r>
    </w:p>
    <w:p w14:paraId="1E129F08" w14:textId="77777777" w:rsidR="00805510" w:rsidRPr="0081030F" w:rsidRDefault="00805510" w:rsidP="00AD760E">
      <w:pPr>
        <w:pStyle w:val="Default"/>
        <w:ind w:left="-709"/>
        <w:rPr>
          <w:rFonts w:ascii="Times New Roman" w:hAnsi="Times New Roman" w:cs="Times New Roman"/>
          <w:b/>
          <w:u w:val="single"/>
        </w:rPr>
      </w:pPr>
    </w:p>
    <w:p w14:paraId="476D96D6" w14:textId="7F4BE810" w:rsidR="00AD760E" w:rsidRDefault="00AD760E" w:rsidP="00AD760E">
      <w:pPr>
        <w:pStyle w:val="Default"/>
        <w:ind w:left="-709"/>
        <w:rPr>
          <w:rFonts w:ascii="Times New Roman" w:hAnsi="Times New Roman" w:cs="Times New Roman"/>
          <w:b/>
        </w:rPr>
      </w:pPr>
      <w:r w:rsidRPr="00855B3E">
        <w:rPr>
          <w:rFonts w:ascii="Times New Roman" w:hAnsi="Times New Roman" w:cs="Times New Roman"/>
          <w:b/>
        </w:rPr>
        <w:t>EDUCATIONAL QUALIFICATION:</w:t>
      </w:r>
    </w:p>
    <w:p w14:paraId="5D074198" w14:textId="77777777" w:rsidR="0081030F" w:rsidRDefault="0081030F" w:rsidP="00AD760E">
      <w:pPr>
        <w:pStyle w:val="Default"/>
        <w:ind w:left="-709"/>
        <w:rPr>
          <w:rFonts w:ascii="Times New Roman" w:hAnsi="Times New Roman" w:cs="Times New Roman"/>
          <w:b/>
        </w:rPr>
      </w:pPr>
    </w:p>
    <w:p w14:paraId="16556118" w14:textId="77777777" w:rsidR="0081030F" w:rsidRDefault="0081030F" w:rsidP="0081030F">
      <w:pPr>
        <w:pStyle w:val="ListParagraph"/>
        <w:numPr>
          <w:ilvl w:val="0"/>
          <w:numId w:val="39"/>
        </w:numPr>
        <w:spacing w:after="0"/>
        <w:rPr>
          <w:rFonts w:ascii="Calibri" w:hAnsi="Calibri"/>
          <w:b/>
          <w:bCs/>
          <w:color w:val="0D0D0D" w:themeColor="text1" w:themeTint="F2"/>
          <w:sz w:val="24"/>
          <w:szCs w:val="24"/>
        </w:rPr>
      </w:pPr>
      <w:r w:rsidRPr="0081030F">
        <w:rPr>
          <w:rFonts w:ascii="Calibri" w:hAnsi="Calibri"/>
          <w:b/>
          <w:bCs/>
          <w:color w:val="0D0D0D" w:themeColor="text1" w:themeTint="F2"/>
          <w:sz w:val="24"/>
          <w:szCs w:val="24"/>
        </w:rPr>
        <w:t xml:space="preserve">Tech in Electronics and Communication Engineering (ECE): </w:t>
      </w:r>
      <w:r w:rsidRPr="0081030F">
        <w:rPr>
          <w:rFonts w:ascii="Calibri" w:hAnsi="Calibri"/>
          <w:color w:val="0D0D0D" w:themeColor="text1" w:themeTint="F2"/>
          <w:sz w:val="24"/>
          <w:szCs w:val="24"/>
        </w:rPr>
        <w:t>Andhra University, 2017</w:t>
      </w:r>
    </w:p>
    <w:p w14:paraId="126E9142" w14:textId="042B908F" w:rsidR="0081030F" w:rsidRPr="0081030F" w:rsidRDefault="0081030F" w:rsidP="0081030F">
      <w:pPr>
        <w:pStyle w:val="ListParagraph"/>
        <w:numPr>
          <w:ilvl w:val="0"/>
          <w:numId w:val="39"/>
        </w:numPr>
        <w:spacing w:after="0"/>
        <w:rPr>
          <w:rFonts w:ascii="Calibri" w:hAnsi="Calibri"/>
          <w:color w:val="0D0D0D" w:themeColor="text1" w:themeTint="F2"/>
          <w:sz w:val="24"/>
          <w:szCs w:val="24"/>
        </w:rPr>
      </w:pPr>
      <w:r w:rsidRPr="0081030F">
        <w:rPr>
          <w:rFonts w:ascii="Calibri" w:hAnsi="Calibri"/>
          <w:b/>
          <w:bCs/>
          <w:color w:val="0D0D0D" w:themeColor="text1" w:themeTint="F2"/>
          <w:sz w:val="24"/>
          <w:szCs w:val="24"/>
        </w:rPr>
        <w:t xml:space="preserve">Technology Entrepreneurship Program: </w:t>
      </w:r>
      <w:r w:rsidRPr="0081030F">
        <w:rPr>
          <w:rFonts w:ascii="Calibri" w:hAnsi="Calibri"/>
          <w:color w:val="0D0D0D" w:themeColor="text1" w:themeTint="F2"/>
          <w:sz w:val="24"/>
          <w:szCs w:val="24"/>
        </w:rPr>
        <w:t>Indian School of Business (ISB)</w:t>
      </w:r>
    </w:p>
    <w:p w14:paraId="704C3B30" w14:textId="77777777" w:rsidR="0092351B" w:rsidRPr="0092351B" w:rsidRDefault="0092351B" w:rsidP="0092351B">
      <w:pPr>
        <w:spacing w:after="0"/>
        <w:ind w:left="360"/>
        <w:rPr>
          <w:rFonts w:ascii="Calibri" w:hAnsi="Calibri" w:cs="Calibri"/>
          <w:color w:val="000000" w:themeColor="text1"/>
          <w:sz w:val="22"/>
          <w:szCs w:val="22"/>
        </w:rPr>
      </w:pPr>
    </w:p>
    <w:p w14:paraId="3787825F" w14:textId="77777777" w:rsidR="00DB3CC7" w:rsidRPr="00855B3E" w:rsidRDefault="00727953" w:rsidP="00816A85">
      <w:pPr>
        <w:spacing w:after="0"/>
        <w:ind w:left="-284" w:hanging="425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855B3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PERSONAL DETAILS:</w:t>
      </w:r>
    </w:p>
    <w:p w14:paraId="3E18CDF5" w14:textId="48614BF0" w:rsidR="001750DA" w:rsidRPr="009338B8" w:rsidRDefault="001750DA" w:rsidP="001750DA">
      <w:pPr>
        <w:pStyle w:val="ListParagraph"/>
        <w:numPr>
          <w:ilvl w:val="0"/>
          <w:numId w:val="21"/>
        </w:numPr>
        <w:ind w:left="-284" w:hanging="425"/>
        <w:rPr>
          <w:rFonts w:ascii="Calibri" w:hAnsi="Calibri" w:cs="Calibri"/>
          <w:bCs/>
          <w:color w:val="0D0D0D" w:themeColor="text1" w:themeTint="F2"/>
          <w:sz w:val="22"/>
          <w:szCs w:val="22"/>
        </w:rPr>
      </w:pP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>Date of Birth:</w:t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 xml:space="preserve"> </w:t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>8th July 1996</w:t>
      </w:r>
    </w:p>
    <w:p w14:paraId="58A213F5" w14:textId="336BC495" w:rsidR="001750DA" w:rsidRPr="009338B8" w:rsidRDefault="001750DA" w:rsidP="001750DA">
      <w:pPr>
        <w:pStyle w:val="ListParagraph"/>
        <w:numPr>
          <w:ilvl w:val="0"/>
          <w:numId w:val="21"/>
        </w:numPr>
        <w:ind w:left="-284" w:hanging="425"/>
        <w:rPr>
          <w:rFonts w:ascii="Calibri" w:hAnsi="Calibri" w:cs="Calibri"/>
          <w:bCs/>
          <w:color w:val="0D0D0D" w:themeColor="text1" w:themeTint="F2"/>
          <w:sz w:val="22"/>
          <w:szCs w:val="22"/>
        </w:rPr>
      </w:pP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 xml:space="preserve">Languages Known: </w:t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>English, Telugu</w:t>
      </w:r>
    </w:p>
    <w:p w14:paraId="5CE483AE" w14:textId="5AC8F4BC" w:rsidR="001750DA" w:rsidRPr="009338B8" w:rsidRDefault="001750DA" w:rsidP="001750DA">
      <w:pPr>
        <w:pStyle w:val="ListParagraph"/>
        <w:numPr>
          <w:ilvl w:val="0"/>
          <w:numId w:val="21"/>
        </w:numPr>
        <w:ind w:left="-284" w:hanging="425"/>
        <w:rPr>
          <w:rFonts w:ascii="Calibri" w:hAnsi="Calibri" w:cs="Calibri"/>
          <w:bCs/>
          <w:color w:val="0D0D0D" w:themeColor="text1" w:themeTint="F2"/>
          <w:sz w:val="22"/>
          <w:szCs w:val="22"/>
        </w:rPr>
      </w:pP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>Nationality:</w:t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 xml:space="preserve"> Indian</w:t>
      </w:r>
    </w:p>
    <w:p w14:paraId="1E7C771E" w14:textId="11C30D04" w:rsidR="001750DA" w:rsidRPr="001750DA" w:rsidRDefault="001750DA" w:rsidP="001750DA">
      <w:pPr>
        <w:pStyle w:val="ListParagraph"/>
        <w:numPr>
          <w:ilvl w:val="0"/>
          <w:numId w:val="21"/>
        </w:numPr>
        <w:ind w:left="-284" w:hanging="425"/>
        <w:rPr>
          <w:rFonts w:ascii="Calibri" w:hAnsi="Calibri" w:cs="Calibri"/>
          <w:bCs/>
          <w:color w:val="0D0D0D" w:themeColor="text1" w:themeTint="F2"/>
          <w:sz w:val="22"/>
          <w:szCs w:val="22"/>
        </w:rPr>
      </w:pP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 xml:space="preserve">Hobbies: </w:t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>
        <w:rPr>
          <w:rFonts w:ascii="Calibri" w:hAnsi="Calibri" w:cs="Calibri"/>
          <w:bCs/>
          <w:color w:val="0D0D0D" w:themeColor="text1" w:themeTint="F2"/>
          <w:sz w:val="22"/>
          <w:szCs w:val="22"/>
        </w:rPr>
        <w:tab/>
      </w:r>
      <w:r w:rsidRPr="009338B8">
        <w:rPr>
          <w:rFonts w:ascii="Calibri" w:hAnsi="Calibri" w:cs="Calibri"/>
          <w:bCs/>
          <w:color w:val="0D0D0D" w:themeColor="text1" w:themeTint="F2"/>
          <w:sz w:val="22"/>
          <w:szCs w:val="22"/>
        </w:rPr>
        <w:t>Playing cricket, farming</w:t>
      </w:r>
    </w:p>
    <w:p w14:paraId="7B71FCC4" w14:textId="00812290" w:rsidR="00A47DA7" w:rsidRPr="00855B3E" w:rsidRDefault="00727953" w:rsidP="00816A85">
      <w:pPr>
        <w:pStyle w:val="SectionHeading"/>
        <w:spacing w:before="0"/>
        <w:ind w:left="-284" w:hanging="425"/>
        <w:rPr>
          <w:rFonts w:ascii="Times New Roman" w:hAnsi="Times New Roman" w:cs="Times New Roman"/>
          <w:color w:val="0D0D0D" w:themeColor="text1" w:themeTint="F2"/>
          <w:szCs w:val="24"/>
        </w:rPr>
      </w:pPr>
      <w:r w:rsidRPr="00855B3E">
        <w:rPr>
          <w:rFonts w:ascii="Times New Roman" w:hAnsi="Times New Roman" w:cs="Times New Roman"/>
          <w:color w:val="0D0D0D" w:themeColor="text1" w:themeTint="F2"/>
          <w:szCs w:val="24"/>
        </w:rPr>
        <w:t>DECLARATION:</w:t>
      </w:r>
    </w:p>
    <w:p w14:paraId="6E8F940F" w14:textId="41EE559D" w:rsidR="0079675B" w:rsidRDefault="00A47DA7" w:rsidP="0079675B">
      <w:pPr>
        <w:ind w:left="-284" w:hanging="425"/>
        <w:jc w:val="center"/>
        <w:rPr>
          <w:rFonts w:ascii="Calibri" w:hAnsi="Calibri"/>
          <w:color w:val="0D0D0D" w:themeColor="text1" w:themeTint="F2"/>
          <w:sz w:val="22"/>
          <w:szCs w:val="22"/>
        </w:rPr>
      </w:pPr>
      <w:r w:rsidRPr="00727953">
        <w:rPr>
          <w:rFonts w:ascii="Calibri" w:hAnsi="Calibri"/>
          <w:color w:val="0D0D0D" w:themeColor="text1" w:themeTint="F2"/>
          <w:sz w:val="22"/>
          <w:szCs w:val="22"/>
        </w:rPr>
        <w:t>I do hereby declare that the above information is true to the best of my knowledge.</w:t>
      </w:r>
    </w:p>
    <w:p w14:paraId="39D23A65" w14:textId="7701D869" w:rsidR="00956369" w:rsidRPr="00816A85" w:rsidRDefault="0079675B" w:rsidP="0079675B">
      <w:pPr>
        <w:ind w:left="-284" w:hanging="425"/>
        <w:rPr>
          <w:rFonts w:ascii="Calibri" w:hAnsi="Calibri"/>
          <w:color w:val="0D0D0D" w:themeColor="text1" w:themeTint="F2"/>
          <w:sz w:val="22"/>
          <w:szCs w:val="22"/>
        </w:rPr>
      </w:pPr>
      <w:r>
        <w:rPr>
          <w:rFonts w:ascii="Calibri" w:hAnsi="Calibri"/>
          <w:color w:val="0D0D0D" w:themeColor="text1" w:themeTint="F2"/>
          <w:sz w:val="22"/>
          <w:szCs w:val="22"/>
        </w:rPr>
        <w:t xml:space="preserve">Date </w:t>
      </w:r>
      <w:r w:rsidR="00427BFA" w:rsidRPr="00727953">
        <w:rPr>
          <w:rFonts w:ascii="Calibri" w:hAnsi="Calibri"/>
          <w:color w:val="0D0D0D" w:themeColor="text1" w:themeTint="F2"/>
          <w:sz w:val="22"/>
          <w:szCs w:val="22"/>
        </w:rPr>
        <w:t>:</w:t>
      </w:r>
      <w:r>
        <w:rPr>
          <w:rFonts w:ascii="Calibri" w:hAnsi="Calibri"/>
          <w:color w:val="0D0D0D" w:themeColor="text1" w:themeTint="F2"/>
          <w:sz w:val="22"/>
          <w:szCs w:val="22"/>
        </w:rPr>
        <w:t xml:space="preserve"> </w:t>
      </w:r>
      <w:r w:rsidR="008E6F93">
        <w:rPr>
          <w:rFonts w:ascii="Calibri" w:hAnsi="Calibri"/>
          <w:color w:val="0D0D0D" w:themeColor="text1" w:themeTint="F2"/>
          <w:sz w:val="22"/>
          <w:szCs w:val="22"/>
        </w:rPr>
        <w:t>23</w:t>
      </w:r>
      <w:r>
        <w:rPr>
          <w:rFonts w:ascii="Calibri" w:hAnsi="Calibri"/>
          <w:color w:val="0D0D0D" w:themeColor="text1" w:themeTint="F2"/>
          <w:sz w:val="22"/>
          <w:szCs w:val="22"/>
        </w:rPr>
        <w:t>-</w:t>
      </w:r>
      <w:r w:rsidR="00C3426F">
        <w:rPr>
          <w:rFonts w:ascii="Calibri" w:hAnsi="Calibri"/>
          <w:color w:val="0D0D0D" w:themeColor="text1" w:themeTint="F2"/>
          <w:sz w:val="22"/>
          <w:szCs w:val="22"/>
        </w:rPr>
        <w:t>0</w:t>
      </w:r>
      <w:r w:rsidR="008E6F93">
        <w:rPr>
          <w:rFonts w:ascii="Calibri" w:hAnsi="Calibri"/>
          <w:color w:val="0D0D0D" w:themeColor="text1" w:themeTint="F2"/>
          <w:sz w:val="22"/>
          <w:szCs w:val="22"/>
        </w:rPr>
        <w:t>4</w:t>
      </w:r>
      <w:r>
        <w:rPr>
          <w:rFonts w:ascii="Calibri" w:hAnsi="Calibri"/>
          <w:color w:val="0D0D0D" w:themeColor="text1" w:themeTint="F2"/>
          <w:sz w:val="22"/>
          <w:szCs w:val="22"/>
        </w:rPr>
        <w:t>-</w:t>
      </w:r>
      <w:r w:rsidR="000E5E81">
        <w:rPr>
          <w:rFonts w:ascii="Calibri" w:hAnsi="Calibri"/>
          <w:color w:val="0D0D0D" w:themeColor="text1" w:themeTint="F2"/>
          <w:sz w:val="22"/>
          <w:szCs w:val="22"/>
        </w:rPr>
        <w:t>20</w:t>
      </w:r>
      <w:r>
        <w:rPr>
          <w:rFonts w:ascii="Calibri" w:hAnsi="Calibri"/>
          <w:color w:val="0D0D0D" w:themeColor="text1" w:themeTint="F2"/>
          <w:sz w:val="22"/>
          <w:szCs w:val="22"/>
        </w:rPr>
        <w:t>2</w:t>
      </w:r>
      <w:r w:rsidR="00C3426F">
        <w:rPr>
          <w:rFonts w:ascii="Calibri" w:hAnsi="Calibri"/>
          <w:color w:val="0D0D0D" w:themeColor="text1" w:themeTint="F2"/>
          <w:sz w:val="22"/>
          <w:szCs w:val="22"/>
        </w:rPr>
        <w:t>5</w:t>
      </w:r>
      <w:r w:rsidR="00A6384B" w:rsidRPr="00727953">
        <w:rPr>
          <w:rFonts w:ascii="Calibri" w:hAnsi="Calibri"/>
          <w:color w:val="0D0D0D" w:themeColor="text1" w:themeTint="F2"/>
          <w:sz w:val="22"/>
          <w:szCs w:val="22"/>
        </w:rPr>
        <w:t xml:space="preserve">                                                                                </w:t>
      </w:r>
      <w:r w:rsidR="00467087">
        <w:rPr>
          <w:rFonts w:ascii="Calibri" w:hAnsi="Calibri"/>
          <w:color w:val="0D0D0D" w:themeColor="text1" w:themeTint="F2"/>
          <w:sz w:val="22"/>
          <w:szCs w:val="22"/>
        </w:rPr>
        <w:t xml:space="preserve">                                                             </w:t>
      </w:r>
      <w:r w:rsidR="00A6384B" w:rsidRPr="00727953">
        <w:rPr>
          <w:rFonts w:ascii="Calibri" w:hAnsi="Calibri"/>
          <w:color w:val="0D0D0D" w:themeColor="text1" w:themeTint="F2"/>
          <w:sz w:val="22"/>
          <w:szCs w:val="22"/>
        </w:rPr>
        <w:t xml:space="preserve"> </w:t>
      </w:r>
      <w:r w:rsidR="00427BFA" w:rsidRPr="00727953">
        <w:rPr>
          <w:rFonts w:ascii="Calibri" w:hAnsi="Calibri"/>
          <w:color w:val="0D0D0D" w:themeColor="text1" w:themeTint="F2"/>
          <w:sz w:val="22"/>
          <w:szCs w:val="22"/>
        </w:rPr>
        <w:t>D NAGA RAVI VARM</w:t>
      </w:r>
      <w:r>
        <w:rPr>
          <w:rFonts w:ascii="Calibri" w:hAnsi="Calibri"/>
          <w:color w:val="0D0D0D" w:themeColor="text1" w:themeTint="F2"/>
          <w:sz w:val="22"/>
          <w:szCs w:val="22"/>
        </w:rPr>
        <w:t>A</w:t>
      </w:r>
    </w:p>
    <w:sectPr w:rsidR="00956369" w:rsidRPr="00816A85" w:rsidSect="0079675B">
      <w:footerReference w:type="default" r:id="rId10"/>
      <w:pgSz w:w="12240" w:h="15840"/>
      <w:pgMar w:top="709" w:right="616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3E875" w14:textId="77777777" w:rsidR="008D5CB9" w:rsidRDefault="008D5CB9">
      <w:pPr>
        <w:spacing w:after="0"/>
      </w:pPr>
      <w:r>
        <w:separator/>
      </w:r>
    </w:p>
  </w:endnote>
  <w:endnote w:type="continuationSeparator" w:id="0">
    <w:p w14:paraId="4A5C8BB7" w14:textId="77777777" w:rsidR="008D5CB9" w:rsidRDefault="008D5C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218F0" w14:textId="77777777" w:rsidR="002B325B" w:rsidRDefault="002B325B">
    <w:pPr>
      <w:pStyle w:val="Footer"/>
    </w:pPr>
    <w:r>
      <w:t xml:space="preserve">Page </w:t>
    </w:r>
    <w:r w:rsidR="003C46E6">
      <w:fldChar w:fldCharType="begin"/>
    </w:r>
    <w:r w:rsidR="003C46E6">
      <w:instrText xml:space="preserve"> PAGE   \* MERGEFORMAT </w:instrText>
    </w:r>
    <w:r w:rsidR="003C46E6">
      <w:fldChar w:fldCharType="separate"/>
    </w:r>
    <w:r w:rsidR="00C66D3E">
      <w:rPr>
        <w:noProof/>
      </w:rPr>
      <w:t>2</w:t>
    </w:r>
    <w:r w:rsidR="003C46E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A44DF" w14:textId="77777777" w:rsidR="008D5CB9" w:rsidRDefault="008D5CB9">
      <w:pPr>
        <w:spacing w:after="0"/>
      </w:pPr>
      <w:r>
        <w:separator/>
      </w:r>
    </w:p>
  </w:footnote>
  <w:footnote w:type="continuationSeparator" w:id="0">
    <w:p w14:paraId="4C698675" w14:textId="77777777" w:rsidR="008D5CB9" w:rsidRDefault="008D5C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76E5EEC"/>
    <w:multiLevelType w:val="hybridMultilevel"/>
    <w:tmpl w:val="4DDDDE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6E9A0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F751E28"/>
    <w:multiLevelType w:val="hybridMultilevel"/>
    <w:tmpl w:val="653604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D07DFD9"/>
    <w:multiLevelType w:val="hybridMultilevel"/>
    <w:tmpl w:val="2B14BE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9"/>
    <w:multiLevelType w:val="singleLevel"/>
    <w:tmpl w:val="70AE42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E"/>
    <w:multiLevelType w:val="singleLevel"/>
    <w:tmpl w:val="75F81E06"/>
    <w:lvl w:ilvl="0">
      <w:numFmt w:val="bullet"/>
      <w:lvlText w:val="*"/>
      <w:lvlJc w:val="left"/>
    </w:lvl>
  </w:abstractNum>
  <w:abstractNum w:abstractNumId="6" w15:restartNumberingAfterBreak="0">
    <w:nsid w:val="00002CD6"/>
    <w:multiLevelType w:val="hybridMultilevel"/>
    <w:tmpl w:val="48BA851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B71D22"/>
    <w:multiLevelType w:val="hybridMultilevel"/>
    <w:tmpl w:val="1B1449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8F7292"/>
    <w:multiLevelType w:val="hybridMultilevel"/>
    <w:tmpl w:val="3948076C"/>
    <w:lvl w:ilvl="0" w:tplc="ECA659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F78B6"/>
    <w:multiLevelType w:val="multilevel"/>
    <w:tmpl w:val="6974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81A5C"/>
    <w:multiLevelType w:val="hybridMultilevel"/>
    <w:tmpl w:val="C62C407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0C50484"/>
    <w:multiLevelType w:val="hybridMultilevel"/>
    <w:tmpl w:val="CE308DC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125A414F"/>
    <w:multiLevelType w:val="hybridMultilevel"/>
    <w:tmpl w:val="4CCE0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8410B"/>
    <w:multiLevelType w:val="hybridMultilevel"/>
    <w:tmpl w:val="1E38B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E3A8A"/>
    <w:multiLevelType w:val="hybridMultilevel"/>
    <w:tmpl w:val="DC462A9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1A987141"/>
    <w:multiLevelType w:val="hybridMultilevel"/>
    <w:tmpl w:val="3958380C"/>
    <w:lvl w:ilvl="0" w:tplc="93A0FF92">
      <w:start w:val="1"/>
      <w:numFmt w:val="bullet"/>
      <w:lvlText w:val="▪"/>
      <w:lvlJc w:val="left"/>
      <w:pPr>
        <w:ind w:left="7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BA7B14">
      <w:start w:val="1"/>
      <w:numFmt w:val="bullet"/>
      <w:lvlText w:val="o"/>
      <w:lvlJc w:val="left"/>
      <w:pPr>
        <w:ind w:left="15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A6C592">
      <w:start w:val="1"/>
      <w:numFmt w:val="bullet"/>
      <w:lvlText w:val="▪"/>
      <w:lvlJc w:val="left"/>
      <w:pPr>
        <w:ind w:left="22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A2BE42">
      <w:start w:val="1"/>
      <w:numFmt w:val="bullet"/>
      <w:lvlText w:val="•"/>
      <w:lvlJc w:val="left"/>
      <w:pPr>
        <w:ind w:left="29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38B536">
      <w:start w:val="1"/>
      <w:numFmt w:val="bullet"/>
      <w:lvlText w:val="o"/>
      <w:lvlJc w:val="left"/>
      <w:pPr>
        <w:ind w:left="3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24D9E">
      <w:start w:val="1"/>
      <w:numFmt w:val="bullet"/>
      <w:lvlText w:val="▪"/>
      <w:lvlJc w:val="left"/>
      <w:pPr>
        <w:ind w:left="44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5E0E78">
      <w:start w:val="1"/>
      <w:numFmt w:val="bullet"/>
      <w:lvlText w:val="•"/>
      <w:lvlJc w:val="left"/>
      <w:pPr>
        <w:ind w:left="51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860E1C">
      <w:start w:val="1"/>
      <w:numFmt w:val="bullet"/>
      <w:lvlText w:val="o"/>
      <w:lvlJc w:val="left"/>
      <w:pPr>
        <w:ind w:left="58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0E23E0">
      <w:start w:val="1"/>
      <w:numFmt w:val="bullet"/>
      <w:lvlText w:val="▪"/>
      <w:lvlJc w:val="left"/>
      <w:pPr>
        <w:ind w:left="65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B967090"/>
    <w:multiLevelType w:val="hybridMultilevel"/>
    <w:tmpl w:val="0FD26682"/>
    <w:lvl w:ilvl="0" w:tplc="00B4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6E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32D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F6D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E23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B63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B6B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D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B43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1C8E3178"/>
    <w:multiLevelType w:val="hybridMultilevel"/>
    <w:tmpl w:val="D33C335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260C47AB"/>
    <w:multiLevelType w:val="hybridMultilevel"/>
    <w:tmpl w:val="1750DC2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277578C4"/>
    <w:multiLevelType w:val="multilevel"/>
    <w:tmpl w:val="B02A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6B156B"/>
    <w:multiLevelType w:val="hybridMultilevel"/>
    <w:tmpl w:val="E0A81F4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 w15:restartNumberingAfterBreak="0">
    <w:nsid w:val="355D61A5"/>
    <w:multiLevelType w:val="multilevel"/>
    <w:tmpl w:val="74F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9A41EA"/>
    <w:multiLevelType w:val="hybridMultilevel"/>
    <w:tmpl w:val="D5B078C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3DF63C89"/>
    <w:multiLevelType w:val="hybridMultilevel"/>
    <w:tmpl w:val="E6F6F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577D7E"/>
    <w:multiLevelType w:val="hybridMultilevel"/>
    <w:tmpl w:val="45FA1C7E"/>
    <w:lvl w:ilvl="0" w:tplc="7B8C3B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4838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B4FD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0AEE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8E7A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D8EB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7CF7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425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5278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8A362E5"/>
    <w:multiLevelType w:val="hybridMultilevel"/>
    <w:tmpl w:val="0EB22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14009"/>
    <w:multiLevelType w:val="hybridMultilevel"/>
    <w:tmpl w:val="D03E905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6E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32D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F6D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E23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B63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B6B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D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B43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C176277"/>
    <w:multiLevelType w:val="hybridMultilevel"/>
    <w:tmpl w:val="9EF47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043821"/>
    <w:multiLevelType w:val="hybridMultilevel"/>
    <w:tmpl w:val="0B3687F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9" w15:restartNumberingAfterBreak="0">
    <w:nsid w:val="51450040"/>
    <w:multiLevelType w:val="hybridMultilevel"/>
    <w:tmpl w:val="8EA0F81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518B0AFB"/>
    <w:multiLevelType w:val="hybridMultilevel"/>
    <w:tmpl w:val="617E975C"/>
    <w:lvl w:ilvl="0" w:tplc="CD3272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00D9B"/>
    <w:multiLevelType w:val="hybridMultilevel"/>
    <w:tmpl w:val="119278C8"/>
    <w:lvl w:ilvl="0" w:tplc="2704075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  <w:color w:val="2626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6296A"/>
    <w:multiLevelType w:val="hybridMultilevel"/>
    <w:tmpl w:val="EB34E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571D65"/>
    <w:multiLevelType w:val="hybridMultilevel"/>
    <w:tmpl w:val="BB2632B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4" w15:restartNumberingAfterBreak="0">
    <w:nsid w:val="5F08031B"/>
    <w:multiLevelType w:val="hybridMultilevel"/>
    <w:tmpl w:val="C66E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C41A0"/>
    <w:multiLevelType w:val="hybridMultilevel"/>
    <w:tmpl w:val="C17AE122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6" w15:restartNumberingAfterBreak="0">
    <w:nsid w:val="6D521FBD"/>
    <w:multiLevelType w:val="hybridMultilevel"/>
    <w:tmpl w:val="2302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10970"/>
    <w:multiLevelType w:val="multilevel"/>
    <w:tmpl w:val="85B4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3C5EFE"/>
    <w:multiLevelType w:val="hybridMultilevel"/>
    <w:tmpl w:val="E68E9D1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9" w15:restartNumberingAfterBreak="0">
    <w:nsid w:val="7E391518"/>
    <w:multiLevelType w:val="multilevel"/>
    <w:tmpl w:val="F962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BD5CF5"/>
    <w:multiLevelType w:val="hybridMultilevel"/>
    <w:tmpl w:val="F836B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5275750">
    <w:abstractNumId w:val="4"/>
  </w:num>
  <w:num w:numId="2" w16cid:durableId="882402434">
    <w:abstractNumId w:val="4"/>
    <w:lvlOverride w:ilvl="0">
      <w:startOverride w:val="1"/>
    </w:lvlOverride>
  </w:num>
  <w:num w:numId="3" w16cid:durableId="2037385744">
    <w:abstractNumId w:val="4"/>
    <w:lvlOverride w:ilvl="0">
      <w:startOverride w:val="1"/>
    </w:lvlOverride>
  </w:num>
  <w:num w:numId="4" w16cid:durableId="1562129799">
    <w:abstractNumId w:val="4"/>
    <w:lvlOverride w:ilvl="0">
      <w:startOverride w:val="1"/>
    </w:lvlOverride>
  </w:num>
  <w:num w:numId="5" w16cid:durableId="150678487">
    <w:abstractNumId w:val="16"/>
  </w:num>
  <w:num w:numId="6" w16cid:durableId="792401822">
    <w:abstractNumId w:val="18"/>
  </w:num>
  <w:num w:numId="7" w16cid:durableId="845368245">
    <w:abstractNumId w:val="17"/>
  </w:num>
  <w:num w:numId="8" w16cid:durableId="458232883">
    <w:abstractNumId w:val="33"/>
  </w:num>
  <w:num w:numId="9" w16cid:durableId="123741997">
    <w:abstractNumId w:val="38"/>
  </w:num>
  <w:num w:numId="10" w16cid:durableId="1537427932">
    <w:abstractNumId w:val="22"/>
  </w:num>
  <w:num w:numId="11" w16cid:durableId="1191338394">
    <w:abstractNumId w:val="35"/>
  </w:num>
  <w:num w:numId="12" w16cid:durableId="394278358">
    <w:abstractNumId w:val="20"/>
  </w:num>
  <w:num w:numId="13" w16cid:durableId="1968314795">
    <w:abstractNumId w:val="29"/>
  </w:num>
  <w:num w:numId="14" w16cid:durableId="1399523114">
    <w:abstractNumId w:val="28"/>
  </w:num>
  <w:num w:numId="15" w16cid:durableId="2122264907">
    <w:abstractNumId w:val="26"/>
  </w:num>
  <w:num w:numId="16" w16cid:durableId="76830243">
    <w:abstractNumId w:val="13"/>
  </w:num>
  <w:num w:numId="17" w16cid:durableId="1771513121">
    <w:abstractNumId w:val="32"/>
  </w:num>
  <w:num w:numId="18" w16cid:durableId="1723091804">
    <w:abstractNumId w:val="6"/>
  </w:num>
  <w:num w:numId="19" w16cid:durableId="1001010599">
    <w:abstractNumId w:val="12"/>
  </w:num>
  <w:num w:numId="20" w16cid:durableId="139461541">
    <w:abstractNumId w:val="34"/>
  </w:num>
  <w:num w:numId="21" w16cid:durableId="795221160">
    <w:abstractNumId w:val="10"/>
  </w:num>
  <w:num w:numId="22" w16cid:durableId="73939511">
    <w:abstractNumId w:val="23"/>
  </w:num>
  <w:num w:numId="23" w16cid:durableId="502862926">
    <w:abstractNumId w:val="2"/>
  </w:num>
  <w:num w:numId="24" w16cid:durableId="2049722928">
    <w:abstractNumId w:val="3"/>
  </w:num>
  <w:num w:numId="25" w16cid:durableId="2068651497">
    <w:abstractNumId w:val="0"/>
  </w:num>
  <w:num w:numId="26" w16cid:durableId="1820657125">
    <w:abstractNumId w:val="5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7" w16cid:durableId="651983401">
    <w:abstractNumId w:val="7"/>
  </w:num>
  <w:num w:numId="28" w16cid:durableId="1360398518">
    <w:abstractNumId w:val="8"/>
  </w:num>
  <w:num w:numId="29" w16cid:durableId="1727602929">
    <w:abstractNumId w:val="30"/>
  </w:num>
  <w:num w:numId="30" w16cid:durableId="2046755144">
    <w:abstractNumId w:val="27"/>
  </w:num>
  <w:num w:numId="31" w16cid:durableId="1154487915">
    <w:abstractNumId w:val="25"/>
  </w:num>
  <w:num w:numId="32" w16cid:durableId="1188760443">
    <w:abstractNumId w:val="40"/>
  </w:num>
  <w:num w:numId="33" w16cid:durableId="773786973">
    <w:abstractNumId w:val="36"/>
  </w:num>
  <w:num w:numId="34" w16cid:durableId="1950813066">
    <w:abstractNumId w:val="31"/>
  </w:num>
  <w:num w:numId="35" w16cid:durableId="1747529571">
    <w:abstractNumId w:val="24"/>
  </w:num>
  <w:num w:numId="36" w16cid:durableId="1627353748">
    <w:abstractNumId w:val="1"/>
  </w:num>
  <w:num w:numId="37" w16cid:durableId="124861387">
    <w:abstractNumId w:val="15"/>
  </w:num>
  <w:num w:numId="38" w16cid:durableId="286859016">
    <w:abstractNumId w:val="4"/>
  </w:num>
  <w:num w:numId="39" w16cid:durableId="495994574">
    <w:abstractNumId w:val="11"/>
  </w:num>
  <w:num w:numId="40" w16cid:durableId="2117358474">
    <w:abstractNumId w:val="21"/>
  </w:num>
  <w:num w:numId="41" w16cid:durableId="1473478448">
    <w:abstractNumId w:val="9"/>
  </w:num>
  <w:num w:numId="42" w16cid:durableId="1183594449">
    <w:abstractNumId w:val="37"/>
  </w:num>
  <w:num w:numId="43" w16cid:durableId="1978485210">
    <w:abstractNumId w:val="39"/>
  </w:num>
  <w:num w:numId="44" w16cid:durableId="1714111538">
    <w:abstractNumId w:val="19"/>
  </w:num>
  <w:num w:numId="45" w16cid:durableId="19101934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81"/>
    <w:rsid w:val="0000413A"/>
    <w:rsid w:val="000125EA"/>
    <w:rsid w:val="000205BE"/>
    <w:rsid w:val="00021B49"/>
    <w:rsid w:val="00022639"/>
    <w:rsid w:val="000259D7"/>
    <w:rsid w:val="00025D1E"/>
    <w:rsid w:val="0003419C"/>
    <w:rsid w:val="000622F9"/>
    <w:rsid w:val="000706A8"/>
    <w:rsid w:val="00071EEA"/>
    <w:rsid w:val="000934B8"/>
    <w:rsid w:val="000A6634"/>
    <w:rsid w:val="000B05CB"/>
    <w:rsid w:val="000E33EE"/>
    <w:rsid w:val="000E473E"/>
    <w:rsid w:val="000E5E81"/>
    <w:rsid w:val="000F0F57"/>
    <w:rsid w:val="001237DC"/>
    <w:rsid w:val="001314AC"/>
    <w:rsid w:val="00144D65"/>
    <w:rsid w:val="00145B8F"/>
    <w:rsid w:val="00157A7C"/>
    <w:rsid w:val="001610B1"/>
    <w:rsid w:val="001750DA"/>
    <w:rsid w:val="00185C0C"/>
    <w:rsid w:val="00191990"/>
    <w:rsid w:val="001A2BF7"/>
    <w:rsid w:val="001D3445"/>
    <w:rsid w:val="001E459D"/>
    <w:rsid w:val="00222E86"/>
    <w:rsid w:val="00224C61"/>
    <w:rsid w:val="0023226F"/>
    <w:rsid w:val="002361FE"/>
    <w:rsid w:val="00250C03"/>
    <w:rsid w:val="002605E1"/>
    <w:rsid w:val="00267AF7"/>
    <w:rsid w:val="00270753"/>
    <w:rsid w:val="00276AD2"/>
    <w:rsid w:val="00277D09"/>
    <w:rsid w:val="0028119B"/>
    <w:rsid w:val="00292D90"/>
    <w:rsid w:val="00293162"/>
    <w:rsid w:val="002A0EA7"/>
    <w:rsid w:val="002A2113"/>
    <w:rsid w:val="002B19E7"/>
    <w:rsid w:val="002B325B"/>
    <w:rsid w:val="00301FD8"/>
    <w:rsid w:val="0030397D"/>
    <w:rsid w:val="00307608"/>
    <w:rsid w:val="003168F8"/>
    <w:rsid w:val="003267FE"/>
    <w:rsid w:val="00335789"/>
    <w:rsid w:val="00355194"/>
    <w:rsid w:val="00375864"/>
    <w:rsid w:val="00384992"/>
    <w:rsid w:val="00392D77"/>
    <w:rsid w:val="003A2244"/>
    <w:rsid w:val="003B1240"/>
    <w:rsid w:val="003C06C8"/>
    <w:rsid w:val="003C0EE7"/>
    <w:rsid w:val="003C46E6"/>
    <w:rsid w:val="003C5E40"/>
    <w:rsid w:val="003F150F"/>
    <w:rsid w:val="0041304C"/>
    <w:rsid w:val="0041788B"/>
    <w:rsid w:val="00417E5B"/>
    <w:rsid w:val="00423C85"/>
    <w:rsid w:val="0042746A"/>
    <w:rsid w:val="00427BFA"/>
    <w:rsid w:val="00432CA2"/>
    <w:rsid w:val="00437900"/>
    <w:rsid w:val="00466DDC"/>
    <w:rsid w:val="00467087"/>
    <w:rsid w:val="0048294D"/>
    <w:rsid w:val="004864C6"/>
    <w:rsid w:val="004911DA"/>
    <w:rsid w:val="00492AB5"/>
    <w:rsid w:val="00495203"/>
    <w:rsid w:val="004A57F4"/>
    <w:rsid w:val="004D46E6"/>
    <w:rsid w:val="004E67C9"/>
    <w:rsid w:val="004F4935"/>
    <w:rsid w:val="004F6279"/>
    <w:rsid w:val="00502853"/>
    <w:rsid w:val="00503962"/>
    <w:rsid w:val="00531CFC"/>
    <w:rsid w:val="005361A5"/>
    <w:rsid w:val="00571AE9"/>
    <w:rsid w:val="0057763E"/>
    <w:rsid w:val="00581D63"/>
    <w:rsid w:val="00596EA0"/>
    <w:rsid w:val="005A3BFB"/>
    <w:rsid w:val="005B2181"/>
    <w:rsid w:val="005B328F"/>
    <w:rsid w:val="005B518E"/>
    <w:rsid w:val="005C5963"/>
    <w:rsid w:val="005F41DB"/>
    <w:rsid w:val="0060046B"/>
    <w:rsid w:val="0060533B"/>
    <w:rsid w:val="00614AD7"/>
    <w:rsid w:val="00682B77"/>
    <w:rsid w:val="00693380"/>
    <w:rsid w:val="006A6960"/>
    <w:rsid w:val="006B147C"/>
    <w:rsid w:val="006C14C1"/>
    <w:rsid w:val="006D02DF"/>
    <w:rsid w:val="006E0B24"/>
    <w:rsid w:val="006E62B3"/>
    <w:rsid w:val="006E787D"/>
    <w:rsid w:val="006F26FA"/>
    <w:rsid w:val="00704B86"/>
    <w:rsid w:val="00715DB7"/>
    <w:rsid w:val="0072769B"/>
    <w:rsid w:val="00727953"/>
    <w:rsid w:val="00765008"/>
    <w:rsid w:val="00787881"/>
    <w:rsid w:val="0079675B"/>
    <w:rsid w:val="00796DC2"/>
    <w:rsid w:val="007A2EC7"/>
    <w:rsid w:val="007A4B54"/>
    <w:rsid w:val="007B408A"/>
    <w:rsid w:val="007C02A6"/>
    <w:rsid w:val="007C02B4"/>
    <w:rsid w:val="007E7F12"/>
    <w:rsid w:val="008038A4"/>
    <w:rsid w:val="00805510"/>
    <w:rsid w:val="0081030F"/>
    <w:rsid w:val="00816A85"/>
    <w:rsid w:val="0083351C"/>
    <w:rsid w:val="0084149C"/>
    <w:rsid w:val="00855B3E"/>
    <w:rsid w:val="0085677E"/>
    <w:rsid w:val="00873510"/>
    <w:rsid w:val="0088448A"/>
    <w:rsid w:val="0088530E"/>
    <w:rsid w:val="008A1948"/>
    <w:rsid w:val="008A54C1"/>
    <w:rsid w:val="008B1986"/>
    <w:rsid w:val="008B7643"/>
    <w:rsid w:val="008C0038"/>
    <w:rsid w:val="008D5CB9"/>
    <w:rsid w:val="008E6F93"/>
    <w:rsid w:val="00902884"/>
    <w:rsid w:val="00902AD4"/>
    <w:rsid w:val="009046CC"/>
    <w:rsid w:val="00912BA2"/>
    <w:rsid w:val="0092351B"/>
    <w:rsid w:val="0092711E"/>
    <w:rsid w:val="00956369"/>
    <w:rsid w:val="00962878"/>
    <w:rsid w:val="00991FE5"/>
    <w:rsid w:val="0099459E"/>
    <w:rsid w:val="009966E2"/>
    <w:rsid w:val="009B2D86"/>
    <w:rsid w:val="009C23FB"/>
    <w:rsid w:val="009E027C"/>
    <w:rsid w:val="00A230E8"/>
    <w:rsid w:val="00A44696"/>
    <w:rsid w:val="00A47DA7"/>
    <w:rsid w:val="00A47F18"/>
    <w:rsid w:val="00A53F92"/>
    <w:rsid w:val="00A551BD"/>
    <w:rsid w:val="00A6384B"/>
    <w:rsid w:val="00A77FA9"/>
    <w:rsid w:val="00A911AC"/>
    <w:rsid w:val="00A92D47"/>
    <w:rsid w:val="00A930A7"/>
    <w:rsid w:val="00A94071"/>
    <w:rsid w:val="00A953D5"/>
    <w:rsid w:val="00AA481F"/>
    <w:rsid w:val="00AC7176"/>
    <w:rsid w:val="00AD760E"/>
    <w:rsid w:val="00AF551F"/>
    <w:rsid w:val="00B17949"/>
    <w:rsid w:val="00B17F73"/>
    <w:rsid w:val="00B2799E"/>
    <w:rsid w:val="00B46D44"/>
    <w:rsid w:val="00B67EA2"/>
    <w:rsid w:val="00B75A45"/>
    <w:rsid w:val="00B765C6"/>
    <w:rsid w:val="00B87C86"/>
    <w:rsid w:val="00B95914"/>
    <w:rsid w:val="00BC1A2C"/>
    <w:rsid w:val="00BC1DF1"/>
    <w:rsid w:val="00BD5A3A"/>
    <w:rsid w:val="00BF573F"/>
    <w:rsid w:val="00BF7D70"/>
    <w:rsid w:val="00C009DB"/>
    <w:rsid w:val="00C33B2C"/>
    <w:rsid w:val="00C3426F"/>
    <w:rsid w:val="00C35D84"/>
    <w:rsid w:val="00C66D3E"/>
    <w:rsid w:val="00C90925"/>
    <w:rsid w:val="00C953B0"/>
    <w:rsid w:val="00CA23E4"/>
    <w:rsid w:val="00CB5E2B"/>
    <w:rsid w:val="00CD32A7"/>
    <w:rsid w:val="00CF5710"/>
    <w:rsid w:val="00D01956"/>
    <w:rsid w:val="00D106DE"/>
    <w:rsid w:val="00D11001"/>
    <w:rsid w:val="00D562E4"/>
    <w:rsid w:val="00D77338"/>
    <w:rsid w:val="00D832F2"/>
    <w:rsid w:val="00D92E5C"/>
    <w:rsid w:val="00D943B0"/>
    <w:rsid w:val="00D949E2"/>
    <w:rsid w:val="00DA193A"/>
    <w:rsid w:val="00DA5675"/>
    <w:rsid w:val="00DB3279"/>
    <w:rsid w:val="00DB3704"/>
    <w:rsid w:val="00DB3CC7"/>
    <w:rsid w:val="00DC28D9"/>
    <w:rsid w:val="00DF1DC3"/>
    <w:rsid w:val="00E02103"/>
    <w:rsid w:val="00E0293C"/>
    <w:rsid w:val="00E109E8"/>
    <w:rsid w:val="00E152FF"/>
    <w:rsid w:val="00E26ECE"/>
    <w:rsid w:val="00E30764"/>
    <w:rsid w:val="00E32219"/>
    <w:rsid w:val="00E345EE"/>
    <w:rsid w:val="00E37DCE"/>
    <w:rsid w:val="00E4686E"/>
    <w:rsid w:val="00E53AE2"/>
    <w:rsid w:val="00E63323"/>
    <w:rsid w:val="00E7441F"/>
    <w:rsid w:val="00E74DF3"/>
    <w:rsid w:val="00E85590"/>
    <w:rsid w:val="00EA1C06"/>
    <w:rsid w:val="00EA4094"/>
    <w:rsid w:val="00EB2DE2"/>
    <w:rsid w:val="00EC47D6"/>
    <w:rsid w:val="00EE0E26"/>
    <w:rsid w:val="00EE16F0"/>
    <w:rsid w:val="00EE1935"/>
    <w:rsid w:val="00EF4B66"/>
    <w:rsid w:val="00F029CF"/>
    <w:rsid w:val="00F049DC"/>
    <w:rsid w:val="00F11316"/>
    <w:rsid w:val="00F24BFF"/>
    <w:rsid w:val="00F37429"/>
    <w:rsid w:val="00F440FB"/>
    <w:rsid w:val="00F5316B"/>
    <w:rsid w:val="00F56DBB"/>
    <w:rsid w:val="00F60E40"/>
    <w:rsid w:val="00F802C5"/>
    <w:rsid w:val="00F810E7"/>
    <w:rsid w:val="00F93037"/>
    <w:rsid w:val="00FB7D98"/>
    <w:rsid w:val="00FC5C71"/>
    <w:rsid w:val="00FD3A1D"/>
    <w:rsid w:val="00FF682B"/>
    <w:rsid w:val="00FF7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9EF2"/>
  <w15:docId w15:val="{673EA356-B5F5-4E3F-8BC6-1E3CFF6D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0DA"/>
  </w:style>
  <w:style w:type="paragraph" w:styleId="Heading1">
    <w:name w:val="heading 1"/>
    <w:next w:val="Normal"/>
    <w:link w:val="Heading1Char"/>
    <w:uiPriority w:val="9"/>
    <w:qFormat/>
    <w:rsid w:val="00EC47D6"/>
    <w:pPr>
      <w:keepNext/>
      <w:keepLines/>
      <w:spacing w:after="3" w:line="259" w:lineRule="auto"/>
      <w:ind w:left="10" w:hanging="10"/>
      <w:outlineLvl w:val="0"/>
    </w:pPr>
    <w:rPr>
      <w:rFonts w:ascii="Franklin Gothic" w:eastAsia="Franklin Gothic" w:hAnsi="Franklin Gothic" w:cs="Franklin Gothic"/>
      <w:color w:val="000000"/>
      <w:kern w:val="2"/>
      <w:sz w:val="32"/>
      <w:szCs w:val="2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E0E26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EE0E26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EE0E26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EE0E26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EE0E26"/>
    <w:pPr>
      <w:numPr>
        <w:numId w:val="1"/>
      </w:numPr>
      <w:tabs>
        <w:tab w:val="clear" w:pos="360"/>
        <w:tab w:val="num" w:pos="144"/>
      </w:tabs>
      <w:spacing w:after="80"/>
      <w:ind w:left="144" w:hanging="144"/>
    </w:pPr>
  </w:style>
  <w:style w:type="paragraph" w:customStyle="1" w:styleId="Subsection">
    <w:name w:val="Subsection"/>
    <w:basedOn w:val="Normal"/>
    <w:uiPriority w:val="1"/>
    <w:qFormat/>
    <w:rsid w:val="00EE0E26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EE0E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E0E26"/>
  </w:style>
  <w:style w:type="paragraph" w:styleId="Footer">
    <w:name w:val="footer"/>
    <w:basedOn w:val="Normal"/>
    <w:link w:val="FooterChar"/>
    <w:uiPriority w:val="99"/>
    <w:unhideWhenUsed/>
    <w:rsid w:val="00EE0E26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EE0E26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E0E26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EE0E26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EE0E26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EE0E26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EE0E26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EE0E26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EE0E26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EE0E26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EE0E26"/>
    <w:rPr>
      <w:b/>
      <w:bCs/>
      <w:color w:val="0D0D0D" w:themeColor="text1" w:themeTint="F2"/>
    </w:rPr>
  </w:style>
  <w:style w:type="table" w:styleId="TableGrid">
    <w:name w:val="Table Grid"/>
    <w:basedOn w:val="TableNormal"/>
    <w:uiPriority w:val="39"/>
    <w:rsid w:val="007878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rsid w:val="00DA193A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9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4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A22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24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244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2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244"/>
    <w:rPr>
      <w:b/>
      <w:bCs/>
      <w:sz w:val="20"/>
    </w:rPr>
  </w:style>
  <w:style w:type="paragraph" w:customStyle="1" w:styleId="Default">
    <w:name w:val="Default"/>
    <w:rsid w:val="00E37DC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C33B2C"/>
    <w:pPr>
      <w:ind w:left="720"/>
      <w:contextualSpacing/>
    </w:pPr>
  </w:style>
  <w:style w:type="paragraph" w:customStyle="1" w:styleId="pf0">
    <w:name w:val="pf0"/>
    <w:basedOn w:val="Normal"/>
    <w:rsid w:val="001D3445"/>
    <w:pPr>
      <w:spacing w:before="100" w:beforeAutospacing="1" w:after="100" w:afterAutospacing="1"/>
    </w:pPr>
    <w:rPr>
      <w:rFonts w:ascii="Calibri" w:eastAsia="Times New Roman" w:hAnsi="Calibri" w:cs="Calibri"/>
      <w:color w:val="auto"/>
      <w:sz w:val="22"/>
      <w:szCs w:val="22"/>
      <w:lang w:eastAsia="en-US"/>
    </w:rPr>
  </w:style>
  <w:style w:type="character" w:customStyle="1" w:styleId="cf01">
    <w:name w:val="cf01"/>
    <w:basedOn w:val="DefaultParagraphFont"/>
    <w:rsid w:val="001D3445"/>
    <w:rPr>
      <w:rFonts w:ascii="Segoe UI" w:hAnsi="Segoe UI" w:cs="Segoe UI" w:hint="default"/>
      <w:color w:val="262626"/>
    </w:rPr>
  </w:style>
  <w:style w:type="character" w:customStyle="1" w:styleId="Heading1Char">
    <w:name w:val="Heading 1 Char"/>
    <w:basedOn w:val="DefaultParagraphFont"/>
    <w:link w:val="Heading1"/>
    <w:uiPriority w:val="9"/>
    <w:rsid w:val="00EC47D6"/>
    <w:rPr>
      <w:rFonts w:ascii="Franklin Gothic" w:eastAsia="Franklin Gothic" w:hAnsi="Franklin Gothic" w:cs="Franklin Gothic"/>
      <w:color w:val="000000"/>
      <w:kern w:val="2"/>
      <w:sz w:val="32"/>
      <w:szCs w:val="22"/>
      <w:lang w:eastAsia="en-US"/>
      <w14:ligatures w14:val="standardContextual"/>
    </w:rPr>
  </w:style>
  <w:style w:type="table" w:customStyle="1" w:styleId="TableGrid0">
    <w:name w:val="TableGrid"/>
    <w:rsid w:val="00EC47D6"/>
    <w:pPr>
      <w:spacing w:after="0"/>
    </w:pPr>
    <w:rPr>
      <w:rFonts w:eastAsiaTheme="minorEastAsia"/>
      <w:color w:val="auto"/>
      <w:kern w:val="2"/>
      <w:sz w:val="22"/>
      <w:szCs w:val="22"/>
      <w:lang w:eastAsia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80551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510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5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DE66A5B076497C82EF5B5D2D292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B2326-D0C9-4F2F-91B3-B83C4F288DA3}"/>
      </w:docPartPr>
      <w:docPartBody>
        <w:p w:rsidR="008C1C45" w:rsidRDefault="00136360">
          <w:pPr>
            <w:pStyle w:val="B8DE66A5B076497C82EF5B5D2D292652"/>
          </w:pPr>
          <w:r>
            <w:t>[Your Name]</w:t>
          </w:r>
        </w:p>
      </w:docPartBody>
    </w:docPart>
    <w:docPart>
      <w:docPartPr>
        <w:name w:val="56DD20C19BD3423B8F6F960382AC1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48BF8-D267-4463-961A-6FDF6ADD5910}"/>
      </w:docPartPr>
      <w:docPartBody>
        <w:p w:rsidR="008C1C45" w:rsidRDefault="00136360">
          <w:pPr>
            <w:pStyle w:val="56DD20C19BD3423B8F6F960382AC1C84"/>
          </w:pPr>
          <w:r>
            <w:t>[Address, City, ST  ZIP Code]</w:t>
          </w:r>
        </w:p>
      </w:docPartBody>
    </w:docPart>
    <w:docPart>
      <w:docPartPr>
        <w:name w:val="2813200EA02D46EF976C7A017205D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42E85-CB51-4A14-B616-90D6E13CAD7E}"/>
      </w:docPartPr>
      <w:docPartBody>
        <w:p w:rsidR="008C1C45" w:rsidRDefault="00136360">
          <w:pPr>
            <w:pStyle w:val="2813200EA02D46EF976C7A017205DCCF"/>
          </w:pPr>
          <w:r>
            <w:t>[Telephone]</w:t>
          </w:r>
        </w:p>
      </w:docPartBody>
    </w:docPart>
    <w:docPart>
      <w:docPartPr>
        <w:name w:val="66E90E67438B4CB4951AE76026FEE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6E42E-B5D3-4ED2-BAEF-649C5DA8C38D}"/>
      </w:docPartPr>
      <w:docPartBody>
        <w:p w:rsidR="008C1C45" w:rsidRDefault="00136360">
          <w:pPr>
            <w:pStyle w:val="66E90E67438B4CB4951AE76026FEEE5B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 w16cid:durableId="206146696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360"/>
    <w:rsid w:val="000109BB"/>
    <w:rsid w:val="00011837"/>
    <w:rsid w:val="00091A46"/>
    <w:rsid w:val="00136360"/>
    <w:rsid w:val="001372A6"/>
    <w:rsid w:val="00140097"/>
    <w:rsid w:val="001425DE"/>
    <w:rsid w:val="001C2BC8"/>
    <w:rsid w:val="002524DC"/>
    <w:rsid w:val="0025451E"/>
    <w:rsid w:val="00264D51"/>
    <w:rsid w:val="002F5BBC"/>
    <w:rsid w:val="003666BB"/>
    <w:rsid w:val="003B1EFB"/>
    <w:rsid w:val="003C0EE7"/>
    <w:rsid w:val="004238DE"/>
    <w:rsid w:val="004B138C"/>
    <w:rsid w:val="004F5FDF"/>
    <w:rsid w:val="004F6279"/>
    <w:rsid w:val="00565F22"/>
    <w:rsid w:val="00581D63"/>
    <w:rsid w:val="005A214E"/>
    <w:rsid w:val="005F4513"/>
    <w:rsid w:val="00703E45"/>
    <w:rsid w:val="00786404"/>
    <w:rsid w:val="007E6A00"/>
    <w:rsid w:val="00803866"/>
    <w:rsid w:val="008416BB"/>
    <w:rsid w:val="00890391"/>
    <w:rsid w:val="008C1C45"/>
    <w:rsid w:val="008D7292"/>
    <w:rsid w:val="00912134"/>
    <w:rsid w:val="009B3968"/>
    <w:rsid w:val="009D080B"/>
    <w:rsid w:val="00A142C4"/>
    <w:rsid w:val="00A2092B"/>
    <w:rsid w:val="00A41CAB"/>
    <w:rsid w:val="00A51DB6"/>
    <w:rsid w:val="00A53F92"/>
    <w:rsid w:val="00AA07B3"/>
    <w:rsid w:val="00AC202C"/>
    <w:rsid w:val="00BD01D0"/>
    <w:rsid w:val="00BD5A3A"/>
    <w:rsid w:val="00BD7BB4"/>
    <w:rsid w:val="00C127B4"/>
    <w:rsid w:val="00C212AE"/>
    <w:rsid w:val="00C6213F"/>
    <w:rsid w:val="00C82441"/>
    <w:rsid w:val="00C85E36"/>
    <w:rsid w:val="00C92F1B"/>
    <w:rsid w:val="00C95969"/>
    <w:rsid w:val="00CA3315"/>
    <w:rsid w:val="00D04FCD"/>
    <w:rsid w:val="00D07712"/>
    <w:rsid w:val="00D272CF"/>
    <w:rsid w:val="00D407BD"/>
    <w:rsid w:val="00D50B8F"/>
    <w:rsid w:val="00D953DD"/>
    <w:rsid w:val="00E033EC"/>
    <w:rsid w:val="00E36063"/>
    <w:rsid w:val="00E50C92"/>
    <w:rsid w:val="00EA7A6D"/>
    <w:rsid w:val="00ED0793"/>
    <w:rsid w:val="00ED377E"/>
    <w:rsid w:val="00F60E40"/>
    <w:rsid w:val="00FC5C71"/>
    <w:rsid w:val="00FD7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DE66A5B076497C82EF5B5D2D292652">
    <w:name w:val="B8DE66A5B076497C82EF5B5D2D292652"/>
    <w:rsid w:val="00AC202C"/>
  </w:style>
  <w:style w:type="paragraph" w:customStyle="1" w:styleId="56DD20C19BD3423B8F6F960382AC1C84">
    <w:name w:val="56DD20C19BD3423B8F6F960382AC1C84"/>
    <w:rsid w:val="00AC202C"/>
  </w:style>
  <w:style w:type="paragraph" w:customStyle="1" w:styleId="2813200EA02D46EF976C7A017205DCCF">
    <w:name w:val="2813200EA02D46EF976C7A017205DCCF"/>
    <w:rsid w:val="00AC202C"/>
  </w:style>
  <w:style w:type="paragraph" w:customStyle="1" w:styleId="66E90E67438B4CB4951AE76026FEEE5B">
    <w:name w:val="66E90E67438B4CB4951AE76026FEEE5B"/>
    <w:rsid w:val="00AC202C"/>
  </w:style>
  <w:style w:type="character" w:styleId="PlaceholderText">
    <w:name w:val="Placeholder Text"/>
    <w:basedOn w:val="DefaultParagraphFont"/>
    <w:uiPriority w:val="99"/>
    <w:semiHidden/>
    <w:rsid w:val="00AC202C"/>
    <w:rPr>
      <w:color w:val="808080"/>
    </w:rPr>
  </w:style>
  <w:style w:type="paragraph" w:styleId="ListBullet">
    <w:name w:val="List Bullet"/>
    <w:basedOn w:val="Normal"/>
    <w:uiPriority w:val="1"/>
    <w:unhideWhenUsed/>
    <w:qFormat/>
    <w:rsid w:val="00AC202C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Ravivarma08.devarapalli@gmail.com</CompanyAddress>
  <CompanyPhone>949-330-8249</CompanyPhone>
  <CompanyFax/>
  <CompanyEmail>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604B68-A945-4436-AD86-E7C5614DE5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136</TotalTime>
  <Pages>3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RAVI VARMA DEVARAPALLI</dc:creator>
  <cp:keywords/>
  <dc:description/>
  <cp:lastModifiedBy>moulika.u@gmail.com</cp:lastModifiedBy>
  <cp:revision>21</cp:revision>
  <cp:lastPrinted>2025-01-07T12:51:00Z</cp:lastPrinted>
  <dcterms:created xsi:type="dcterms:W3CDTF">2024-11-06T10:50:00Z</dcterms:created>
  <dcterms:modified xsi:type="dcterms:W3CDTF">2025-05-13T16:58:00Z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